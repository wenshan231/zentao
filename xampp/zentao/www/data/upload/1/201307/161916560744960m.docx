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6C68" w:rsidRDefault="007C6C68"/>
    <w:p w:rsidR="007C6C68" w:rsidRDefault="007C6C68" w:rsidP="003B6DCB">
      <w:pPr>
        <w:pStyle w:val="Heading1"/>
      </w:pPr>
      <w:r>
        <w:t>DLNA</w:t>
      </w:r>
      <w:r>
        <w:rPr>
          <w:rFonts w:hint="eastAsia"/>
        </w:rPr>
        <w:t>总体体系架构</w:t>
      </w:r>
      <w:r>
        <w:tab/>
      </w:r>
    </w:p>
    <w:p w:rsidR="007C6C68" w:rsidRDefault="007C6C68" w:rsidP="003B6DCB">
      <w:r>
        <w:tab/>
      </w: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349.5pt;height:317.25pt;visibility:visible">
            <v:imagedata r:id="rId7" o:title=""/>
          </v:shape>
        </w:pict>
      </w:r>
    </w:p>
    <w:p w:rsidR="007C6C68" w:rsidRDefault="007C6C68" w:rsidP="003E10C7">
      <w:pPr>
        <w:pStyle w:val="Heading2"/>
      </w:pPr>
      <w:r w:rsidRPr="00DD7B6E">
        <w:t>Networking and Connectivity</w:t>
      </w:r>
      <w:r w:rsidRPr="004127DD">
        <w:rPr>
          <w:rFonts w:hint="eastAsia"/>
        </w:rPr>
        <w:t>网络互联方式</w:t>
      </w:r>
    </w:p>
    <w:p w:rsidR="007C6C68" w:rsidRPr="003009B8" w:rsidRDefault="007C6C68" w:rsidP="00A0057A">
      <w:pPr>
        <w:ind w:firstLine="420"/>
      </w:pPr>
      <w:r w:rsidRPr="003009B8">
        <w:rPr>
          <w:rFonts w:hint="eastAsia"/>
        </w:rPr>
        <w:t>包括物理连接的标准，有有线的，比如符合</w:t>
      </w:r>
      <w:r w:rsidRPr="003009B8">
        <w:t>IEEE802.3</w:t>
      </w:r>
      <w:r w:rsidRPr="003009B8">
        <w:rPr>
          <w:rFonts w:hint="eastAsia"/>
        </w:rPr>
        <w:t>标准的</w:t>
      </w:r>
      <w:r w:rsidRPr="003009B8">
        <w:t>Ethernet</w:t>
      </w:r>
      <w:r w:rsidRPr="003009B8">
        <w:rPr>
          <w:rFonts w:hint="eastAsia"/>
        </w:rPr>
        <w:t>，；有无线的</w:t>
      </w:r>
      <w:r w:rsidRPr="00A0057A">
        <w:t> </w:t>
      </w:r>
      <w:r w:rsidRPr="003009B8">
        <w:rPr>
          <w:rFonts w:hint="eastAsia"/>
        </w:rPr>
        <w:t>，比如符合</w:t>
      </w:r>
      <w:r w:rsidRPr="003009B8">
        <w:t>IEEE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02.11"/>
          <w:attr w:name="UnitName" w:val="a"/>
        </w:smartTagPr>
        <w:r w:rsidRPr="003009B8">
          <w:t>802.11a</w:t>
        </w:r>
      </w:smartTag>
      <w:r w:rsidRPr="003009B8">
        <w:t>/g</w:t>
      </w:r>
      <w:r w:rsidRPr="003009B8">
        <w:rPr>
          <w:rFonts w:hint="eastAsia"/>
        </w:rPr>
        <w:t>标准的</w:t>
      </w:r>
      <w:r w:rsidRPr="003009B8">
        <w:t>WiFi</w:t>
      </w:r>
      <w:r w:rsidRPr="003009B8">
        <w:rPr>
          <w:rFonts w:hint="eastAsia"/>
        </w:rPr>
        <w:t>，能做到</w:t>
      </w:r>
      <w:r w:rsidRPr="003009B8">
        <w:t>54Mbps</w:t>
      </w:r>
      <w:r w:rsidRPr="003009B8">
        <w:rPr>
          <w:rFonts w:hint="eastAsia"/>
        </w:rPr>
        <w:t>，蓝牙</w:t>
      </w:r>
      <w:r w:rsidRPr="003009B8">
        <w:t>(802.15)</w:t>
      </w:r>
      <w:r w:rsidRPr="003009B8">
        <w:rPr>
          <w:rFonts w:hint="eastAsia"/>
        </w:rPr>
        <w:t>等</w:t>
      </w:r>
    </w:p>
    <w:p w:rsidR="007C6C68" w:rsidRDefault="007C6C68" w:rsidP="003E10C7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t xml:space="preserve">NetWorking Stack </w:t>
      </w:r>
      <w:r>
        <w:rPr>
          <w:rFonts w:hint="eastAsia"/>
          <w:shd w:val="clear" w:color="auto" w:fill="FFFFFF"/>
        </w:rPr>
        <w:t>网络协议栈</w:t>
      </w:r>
    </w:p>
    <w:p w:rsidR="007C6C68" w:rsidRPr="0033048D" w:rsidRDefault="007C6C68" w:rsidP="00A0057A">
      <w:pPr>
        <w:ind w:firstLine="420"/>
      </w:pPr>
      <w:r w:rsidRPr="00A0057A">
        <w:t>DLNA</w:t>
      </w:r>
      <w:r w:rsidRPr="00A0057A">
        <w:rPr>
          <w:rFonts w:hint="eastAsia"/>
        </w:rPr>
        <w:t>的互联传输基本上是在</w:t>
      </w:r>
      <w:r w:rsidRPr="00A0057A">
        <w:t>IPV4</w:t>
      </w:r>
      <w:r w:rsidRPr="00A0057A">
        <w:rPr>
          <w:rFonts w:hint="eastAsia"/>
        </w:rPr>
        <w:t>协议簇的基础上的。用</w:t>
      </w:r>
      <w:r w:rsidRPr="00A0057A">
        <w:t>TCP</w:t>
      </w:r>
      <w:r w:rsidRPr="00A0057A">
        <w:rPr>
          <w:rFonts w:hint="eastAsia"/>
        </w:rPr>
        <w:t>或者</w:t>
      </w:r>
      <w:r w:rsidRPr="00A0057A">
        <w:t>UDP</w:t>
      </w:r>
      <w:r w:rsidRPr="00A0057A">
        <w:rPr>
          <w:rFonts w:hint="eastAsia"/>
        </w:rPr>
        <w:t>来传都可以。</w:t>
      </w:r>
    </w:p>
    <w:p w:rsidR="007C6C68" w:rsidRDefault="007C6C68" w:rsidP="003E10C7">
      <w:pPr>
        <w:pStyle w:val="Heading2"/>
      </w:pPr>
      <w:r w:rsidRPr="004F62A9">
        <w:t>Device Discovery and Control</w:t>
      </w:r>
      <w:r>
        <w:t xml:space="preserve"> </w:t>
      </w:r>
      <w:r>
        <w:rPr>
          <w:rFonts w:hint="eastAsia"/>
        </w:rPr>
        <w:t>设备发现</w:t>
      </w:r>
      <w:r>
        <w:t>&amp;</w:t>
      </w:r>
      <w:r>
        <w:rPr>
          <w:rFonts w:hint="eastAsia"/>
        </w:rPr>
        <w:t>控制</w:t>
      </w:r>
    </w:p>
    <w:p w:rsidR="007C6C68" w:rsidRPr="00B273E5" w:rsidRDefault="007C6C68" w:rsidP="00A0057A">
      <w:pPr>
        <w:ind w:firstLine="420"/>
      </w:pPr>
      <w:r w:rsidRPr="00A0057A">
        <w:t>DLNA</w:t>
      </w:r>
      <w:r w:rsidRPr="00A0057A">
        <w:rPr>
          <w:rFonts w:hint="eastAsia"/>
        </w:rPr>
        <w:t>用</w:t>
      </w:r>
      <w:r w:rsidRPr="00A0057A">
        <w:t>UPnP</w:t>
      </w:r>
      <w:r w:rsidRPr="00A0057A">
        <w:rPr>
          <w:rFonts w:hint="eastAsia"/>
        </w:rPr>
        <w:t>协议来实现设备的发现和控制。</w:t>
      </w:r>
      <w:r w:rsidRPr="00A0057A">
        <w:t>UPnP Device Architecture</w:t>
      </w:r>
      <w:r w:rsidRPr="00A0057A">
        <w:rPr>
          <w:rFonts w:hint="eastAsia"/>
        </w:rPr>
        <w:t>。</w:t>
      </w:r>
    </w:p>
    <w:p w:rsidR="007C6C68" w:rsidRDefault="007C6C68" w:rsidP="003E10C7">
      <w:pPr>
        <w:pStyle w:val="Heading2"/>
        <w:rPr>
          <w:rFonts w:ascii="Arial" w:hAnsi="Arial" w:cs="Arial"/>
          <w:color w:val="444444"/>
          <w:shd w:val="clear" w:color="auto" w:fill="FFFFFF"/>
        </w:rPr>
      </w:pPr>
      <w:r w:rsidRPr="004F62A9">
        <w:t>Media Management</w:t>
      </w:r>
      <w:r>
        <w:t xml:space="preserve"> </w:t>
      </w:r>
      <w:r>
        <w:rPr>
          <w:rFonts w:ascii="Arial" w:hAnsi="Arial" w:cs="Arial" w:hint="eastAsia"/>
          <w:color w:val="444444"/>
          <w:shd w:val="clear" w:color="auto" w:fill="FFFFFF"/>
        </w:rPr>
        <w:t>媒体管理</w:t>
      </w:r>
    </w:p>
    <w:p w:rsidR="007C6C68" w:rsidRPr="00DF2545" w:rsidRDefault="007C6C68" w:rsidP="00A0057A">
      <w:pPr>
        <w:ind w:firstLine="420"/>
      </w:pPr>
      <w:r w:rsidRPr="00A0057A">
        <w:rPr>
          <w:rFonts w:hint="eastAsia"/>
        </w:rPr>
        <w:t>媒体管理包括媒体的识别、管理、分发和记录。</w:t>
      </w:r>
    </w:p>
    <w:p w:rsidR="007C6C68" w:rsidRDefault="007C6C68" w:rsidP="003E10C7">
      <w:pPr>
        <w:pStyle w:val="Heading2"/>
      </w:pPr>
      <w:r w:rsidRPr="007F67C8">
        <w:t>Media Formats</w:t>
      </w:r>
      <w:r>
        <w:t xml:space="preserve"> </w:t>
      </w:r>
      <w:r>
        <w:rPr>
          <w:rFonts w:hint="eastAsia"/>
        </w:rPr>
        <w:t>媒体格式</w:t>
      </w:r>
    </w:p>
    <w:p w:rsidR="007C6C68" w:rsidRPr="00404DE9" w:rsidRDefault="007C6C68" w:rsidP="00404DE9">
      <w:pPr>
        <w:ind w:firstLine="420"/>
      </w:pPr>
      <w:r>
        <w:rPr>
          <w:rFonts w:hint="eastAsia"/>
          <w:color w:val="000000"/>
          <w:shd w:val="clear" w:color="auto" w:fill="F4F9F3"/>
        </w:rPr>
        <w:t>规定了设备应该具有的格式支持能力。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0A0"/>
      </w:tblPr>
      <w:tblGrid>
        <w:gridCol w:w="1950"/>
        <w:gridCol w:w="1980"/>
        <w:gridCol w:w="1845"/>
        <w:gridCol w:w="1275"/>
      </w:tblGrid>
      <w:tr w:rsidR="007C6C68" w:rsidRPr="00F82627" w:rsidTr="00404DE9">
        <w:trPr>
          <w:tblCellSpacing w:w="0" w:type="dxa"/>
        </w:trPr>
        <w:tc>
          <w:tcPr>
            <w:tcW w:w="195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9F3"/>
          </w:tcPr>
          <w:p w:rsidR="007C6C68" w:rsidRPr="00404DE9" w:rsidRDefault="007C6C68" w:rsidP="00404DE9">
            <w:pPr>
              <w:widowControl/>
              <w:spacing w:before="100" w:beforeAutospacing="1" w:after="100" w:afterAutospacing="1" w:line="360" w:lineRule="atLeast"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404DE9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Video</w:t>
            </w:r>
          </w:p>
        </w:tc>
        <w:tc>
          <w:tcPr>
            <w:tcW w:w="382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9F3"/>
          </w:tcPr>
          <w:p w:rsidR="007C6C68" w:rsidRPr="00404DE9" w:rsidRDefault="007C6C68" w:rsidP="00404DE9">
            <w:pPr>
              <w:widowControl/>
              <w:spacing w:before="100" w:beforeAutospacing="1" w:after="100" w:afterAutospacing="1" w:line="360" w:lineRule="atLeast"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404DE9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Audio</w:t>
            </w:r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shd w:val="clear" w:color="auto" w:fill="F4F9F3"/>
          </w:tcPr>
          <w:p w:rsidR="007C6C68" w:rsidRPr="00404DE9" w:rsidRDefault="007C6C68" w:rsidP="00404DE9">
            <w:pPr>
              <w:widowControl/>
              <w:spacing w:before="100" w:beforeAutospacing="1" w:after="100" w:afterAutospacing="1" w:line="360" w:lineRule="atLeast"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404DE9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Images</w:t>
            </w:r>
          </w:p>
        </w:tc>
      </w:tr>
      <w:tr w:rsidR="007C6C68" w:rsidRPr="00F82627" w:rsidTr="00404DE9">
        <w:trPr>
          <w:tblCellSpacing w:w="0" w:type="dxa"/>
        </w:trPr>
        <w:tc>
          <w:tcPr>
            <w:tcW w:w="195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9F3"/>
          </w:tcPr>
          <w:p w:rsidR="007C6C68" w:rsidRPr="00404DE9" w:rsidRDefault="007C6C68" w:rsidP="00404DE9">
            <w:pPr>
              <w:widowControl/>
              <w:spacing w:before="100" w:beforeAutospacing="1" w:after="100" w:afterAutospacing="1" w:line="360" w:lineRule="atLeast"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404DE9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MPEG-1</w:t>
            </w:r>
          </w:p>
          <w:p w:rsidR="007C6C68" w:rsidRPr="00404DE9" w:rsidRDefault="007C6C68" w:rsidP="00404DE9">
            <w:pPr>
              <w:widowControl/>
              <w:spacing w:before="100" w:beforeAutospacing="1" w:after="100" w:afterAutospacing="1" w:line="360" w:lineRule="atLeast"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404DE9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MPEG-2</w:t>
            </w:r>
          </w:p>
          <w:p w:rsidR="007C6C68" w:rsidRPr="00404DE9" w:rsidRDefault="007C6C68" w:rsidP="00404DE9">
            <w:pPr>
              <w:widowControl/>
              <w:spacing w:before="100" w:beforeAutospacing="1" w:after="100" w:afterAutospacing="1" w:line="360" w:lineRule="atLeast"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404DE9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H.263</w:t>
            </w:r>
          </w:p>
          <w:p w:rsidR="007C6C68" w:rsidRPr="00404DE9" w:rsidRDefault="007C6C68" w:rsidP="00404DE9">
            <w:pPr>
              <w:widowControl/>
              <w:spacing w:before="100" w:beforeAutospacing="1" w:after="100" w:afterAutospacing="1" w:line="360" w:lineRule="atLeast"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404DE9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MPEG-4 Part 2</w:t>
            </w:r>
          </w:p>
          <w:p w:rsidR="007C6C68" w:rsidRPr="00404DE9" w:rsidRDefault="007C6C68" w:rsidP="00404DE9">
            <w:pPr>
              <w:widowControl/>
              <w:spacing w:before="100" w:beforeAutospacing="1" w:after="100" w:afterAutospacing="1" w:line="360" w:lineRule="atLeast"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404DE9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MPEG-4 Part 10</w:t>
            </w:r>
          </w:p>
          <w:p w:rsidR="007C6C68" w:rsidRPr="00404DE9" w:rsidRDefault="007C6C68" w:rsidP="00404DE9">
            <w:pPr>
              <w:widowControl/>
              <w:spacing w:before="100" w:beforeAutospacing="1" w:after="100" w:afterAutospacing="1" w:line="360" w:lineRule="atLeast"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404DE9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WMV9</w:t>
            </w:r>
          </w:p>
          <w:p w:rsidR="007C6C68" w:rsidRPr="00404DE9" w:rsidRDefault="007C6C68" w:rsidP="00404DE9">
            <w:pPr>
              <w:widowControl/>
              <w:spacing w:before="100" w:beforeAutospacing="1" w:after="100" w:afterAutospacing="1" w:line="360" w:lineRule="atLeast"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404DE9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VC-1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9F3"/>
          </w:tcPr>
          <w:p w:rsidR="007C6C68" w:rsidRPr="00404DE9" w:rsidRDefault="007C6C68" w:rsidP="00404DE9">
            <w:pPr>
              <w:widowControl/>
              <w:spacing w:before="100" w:beforeAutospacing="1" w:after="100" w:afterAutospacing="1" w:line="360" w:lineRule="atLeast"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404DE9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 </w:t>
            </w:r>
          </w:p>
          <w:p w:rsidR="007C6C68" w:rsidRPr="00404DE9" w:rsidRDefault="007C6C68" w:rsidP="00404DE9">
            <w:pPr>
              <w:widowControl/>
              <w:spacing w:before="100" w:beforeAutospacing="1" w:after="100" w:afterAutospacing="1" w:line="360" w:lineRule="atLeast"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404DE9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LPCM</w:t>
            </w:r>
          </w:p>
          <w:p w:rsidR="007C6C68" w:rsidRPr="00404DE9" w:rsidRDefault="007C6C68" w:rsidP="00404DE9">
            <w:pPr>
              <w:widowControl/>
              <w:spacing w:before="100" w:beforeAutospacing="1" w:after="100" w:afterAutospacing="1" w:line="360" w:lineRule="atLeast"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404DE9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MPEG-1/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True"/>
                <w:attr w:name="SourceValue" w:val="2"/>
                <w:attr w:name="UnitName" w:val="l"/>
              </w:smartTagPr>
              <w:r w:rsidRPr="00404DE9">
                <w:rPr>
                  <w:rFonts w:ascii="宋体" w:hAnsi="宋体" w:cs="宋体"/>
                  <w:color w:val="000000"/>
                  <w:kern w:val="0"/>
                  <w:sz w:val="24"/>
                  <w:szCs w:val="24"/>
                </w:rPr>
                <w:t>2 L</w:t>
              </w:r>
            </w:smartTag>
            <w:r w:rsidRPr="00404DE9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2</w:t>
            </w:r>
          </w:p>
          <w:p w:rsidR="007C6C68" w:rsidRPr="00404DE9" w:rsidRDefault="007C6C68" w:rsidP="00404DE9">
            <w:pPr>
              <w:widowControl/>
              <w:spacing w:before="100" w:beforeAutospacing="1" w:after="100" w:afterAutospacing="1" w:line="360" w:lineRule="atLeast"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404DE9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MPEG-1/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True"/>
                <w:attr w:name="SourceValue" w:val="2"/>
                <w:attr w:name="UnitName" w:val="l"/>
              </w:smartTagPr>
              <w:r w:rsidRPr="00404DE9">
                <w:rPr>
                  <w:rFonts w:ascii="宋体" w:hAnsi="宋体" w:cs="宋体"/>
                  <w:color w:val="000000"/>
                  <w:kern w:val="0"/>
                  <w:sz w:val="24"/>
                  <w:szCs w:val="24"/>
                </w:rPr>
                <w:t>2 L</w:t>
              </w:r>
            </w:smartTag>
            <w:r w:rsidRPr="00404DE9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3</w:t>
            </w:r>
          </w:p>
          <w:p w:rsidR="007C6C68" w:rsidRPr="00404DE9" w:rsidRDefault="007C6C68" w:rsidP="00404DE9">
            <w:pPr>
              <w:widowControl/>
              <w:spacing w:before="100" w:beforeAutospacing="1" w:after="100" w:afterAutospacing="1" w:line="360" w:lineRule="atLeast"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404DE9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MPEG-4 AAC LC</w:t>
            </w:r>
          </w:p>
          <w:p w:rsidR="007C6C68" w:rsidRPr="00404DE9" w:rsidRDefault="007C6C68" w:rsidP="00404DE9">
            <w:pPr>
              <w:widowControl/>
              <w:spacing w:before="100" w:beforeAutospacing="1" w:after="100" w:afterAutospacing="1" w:line="360" w:lineRule="atLeast"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404DE9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MPEG-4 AAC LTP</w:t>
            </w:r>
          </w:p>
          <w:p w:rsidR="007C6C68" w:rsidRPr="00404DE9" w:rsidRDefault="007C6C68" w:rsidP="00404DE9">
            <w:pPr>
              <w:widowControl/>
              <w:spacing w:before="100" w:beforeAutospacing="1" w:after="100" w:afterAutospacing="1" w:line="360" w:lineRule="atLeast"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404DE9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MPEG-4 HE AAC</w:t>
            </w:r>
          </w:p>
          <w:p w:rsidR="007C6C68" w:rsidRPr="00404DE9" w:rsidRDefault="007C6C68" w:rsidP="00404DE9">
            <w:pPr>
              <w:widowControl/>
              <w:spacing w:before="100" w:beforeAutospacing="1" w:after="100" w:afterAutospacing="1" w:line="360" w:lineRule="atLeast"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404DE9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MPEH-4 BSAC</w:t>
            </w:r>
          </w:p>
        </w:tc>
        <w:tc>
          <w:tcPr>
            <w:tcW w:w="18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9F3"/>
          </w:tcPr>
          <w:p w:rsidR="007C6C68" w:rsidRPr="00404DE9" w:rsidRDefault="007C6C68" w:rsidP="00404DE9">
            <w:pPr>
              <w:widowControl/>
              <w:spacing w:before="100" w:beforeAutospacing="1" w:after="100" w:afterAutospacing="1" w:line="360" w:lineRule="atLeast"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404DE9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AC-3</w:t>
            </w:r>
          </w:p>
          <w:p w:rsidR="007C6C68" w:rsidRPr="00404DE9" w:rsidRDefault="007C6C68" w:rsidP="00404DE9">
            <w:pPr>
              <w:widowControl/>
              <w:spacing w:before="100" w:beforeAutospacing="1" w:after="100" w:afterAutospacing="1" w:line="360" w:lineRule="atLeast"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404DE9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ATRAC3plus</w:t>
            </w:r>
          </w:p>
          <w:p w:rsidR="007C6C68" w:rsidRPr="00404DE9" w:rsidRDefault="007C6C68" w:rsidP="00404DE9">
            <w:pPr>
              <w:widowControl/>
              <w:spacing w:before="100" w:beforeAutospacing="1" w:after="100" w:afterAutospacing="1" w:line="360" w:lineRule="atLeast"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404DE9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WMA</w:t>
            </w:r>
          </w:p>
          <w:p w:rsidR="007C6C68" w:rsidRPr="00404DE9" w:rsidRDefault="007C6C68" w:rsidP="00404DE9">
            <w:pPr>
              <w:widowControl/>
              <w:spacing w:before="100" w:beforeAutospacing="1" w:after="100" w:afterAutospacing="1" w:line="360" w:lineRule="atLeast"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404DE9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WMA Professional</w:t>
            </w:r>
          </w:p>
          <w:p w:rsidR="007C6C68" w:rsidRPr="00404DE9" w:rsidRDefault="007C6C68" w:rsidP="00404DE9">
            <w:pPr>
              <w:widowControl/>
              <w:spacing w:before="100" w:beforeAutospacing="1" w:after="100" w:afterAutospacing="1" w:line="360" w:lineRule="atLeast"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404DE9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AMR</w:t>
            </w:r>
          </w:p>
          <w:p w:rsidR="007C6C68" w:rsidRPr="00404DE9" w:rsidRDefault="007C6C68" w:rsidP="00404DE9">
            <w:pPr>
              <w:widowControl/>
              <w:spacing w:before="100" w:beforeAutospacing="1" w:after="100" w:afterAutospacing="1" w:line="360" w:lineRule="atLeast"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404DE9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AMR-WB+</w:t>
            </w:r>
          </w:p>
          <w:p w:rsidR="007C6C68" w:rsidRPr="00404DE9" w:rsidRDefault="007C6C68" w:rsidP="00404DE9">
            <w:pPr>
              <w:widowControl/>
              <w:spacing w:before="100" w:beforeAutospacing="1" w:after="100" w:afterAutospacing="1" w:line="360" w:lineRule="atLeast"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404DE9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G.726</w:t>
            </w:r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shd w:val="clear" w:color="auto" w:fill="F4F9F3"/>
          </w:tcPr>
          <w:p w:rsidR="007C6C68" w:rsidRPr="00404DE9" w:rsidRDefault="007C6C68" w:rsidP="00404DE9">
            <w:pPr>
              <w:widowControl/>
              <w:spacing w:before="100" w:beforeAutospacing="1" w:after="100" w:afterAutospacing="1" w:line="360" w:lineRule="atLeast"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404DE9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JPEG</w:t>
            </w:r>
          </w:p>
          <w:p w:rsidR="007C6C68" w:rsidRPr="00404DE9" w:rsidRDefault="007C6C68" w:rsidP="00404DE9">
            <w:pPr>
              <w:widowControl/>
              <w:spacing w:before="100" w:beforeAutospacing="1" w:after="100" w:afterAutospacing="1" w:line="360" w:lineRule="atLeast"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404DE9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PNG</w:t>
            </w:r>
          </w:p>
          <w:p w:rsidR="007C6C68" w:rsidRPr="00404DE9" w:rsidRDefault="007C6C68" w:rsidP="00404DE9">
            <w:pPr>
              <w:widowControl/>
              <w:spacing w:before="100" w:beforeAutospacing="1" w:after="100" w:afterAutospacing="1" w:line="360" w:lineRule="atLeast"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404DE9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GIF</w:t>
            </w:r>
          </w:p>
          <w:p w:rsidR="007C6C68" w:rsidRPr="00404DE9" w:rsidRDefault="007C6C68" w:rsidP="00404DE9">
            <w:pPr>
              <w:widowControl/>
              <w:spacing w:before="100" w:beforeAutospacing="1" w:after="100" w:afterAutospacing="1" w:line="360" w:lineRule="atLeast"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404DE9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TIFF</w:t>
            </w:r>
          </w:p>
          <w:p w:rsidR="007C6C68" w:rsidRPr="00404DE9" w:rsidRDefault="007C6C68" w:rsidP="00404DE9">
            <w:pPr>
              <w:widowControl/>
              <w:spacing w:before="100" w:beforeAutospacing="1" w:after="100" w:afterAutospacing="1" w:line="360" w:lineRule="atLeast"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404DE9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 </w:t>
            </w:r>
          </w:p>
        </w:tc>
      </w:tr>
    </w:tbl>
    <w:p w:rsidR="007C6C68" w:rsidRDefault="007C6C68" w:rsidP="00404DE9"/>
    <w:p w:rsidR="007C6C68" w:rsidRDefault="007C6C68" w:rsidP="00404DE9">
      <w:r>
        <w:tab/>
      </w:r>
      <w:r>
        <w:rPr>
          <w:rFonts w:hint="eastAsia"/>
        </w:rPr>
        <w:t>对于家庭的和移动终端的要求不同，具体如下：</w:t>
      </w:r>
    </w:p>
    <w:p w:rsidR="007C6C68" w:rsidRPr="00381762" w:rsidRDefault="007C6C68" w:rsidP="00381762">
      <w:pPr>
        <w:autoSpaceDE w:val="0"/>
        <w:autoSpaceDN w:val="0"/>
        <w:adjustRightInd w:val="0"/>
        <w:rPr>
          <w:rFonts w:ascii="宋体" w:hAnsi="Times New Roman"/>
          <w:kern w:val="0"/>
          <w:sz w:val="24"/>
          <w:szCs w:val="24"/>
        </w:rPr>
      </w:pPr>
      <w:r w:rsidRPr="00A741D2">
        <w:rPr>
          <w:rFonts w:ascii="宋体" w:hAnsi="Times New Roman"/>
          <w:kern w:val="0"/>
          <w:sz w:val="24"/>
          <w:szCs w:val="24"/>
        </w:rPr>
        <w:pict>
          <v:shape id="_x0000_i1026" type="#_x0000_t75" style="width:495pt;height:203.25pt">
            <v:imagedata r:id="rId8" o:title=""/>
          </v:shape>
        </w:pict>
      </w:r>
    </w:p>
    <w:p w:rsidR="007C6C68" w:rsidRDefault="007C6C68" w:rsidP="003E10C7">
      <w:pPr>
        <w:pStyle w:val="Heading2"/>
      </w:pPr>
      <w:r w:rsidRPr="004F62A9">
        <w:t>Media Transport</w:t>
      </w:r>
      <w:r>
        <w:t xml:space="preserve"> </w:t>
      </w:r>
      <w:r>
        <w:rPr>
          <w:rFonts w:hint="eastAsia"/>
        </w:rPr>
        <w:t>媒体传输</w:t>
      </w:r>
    </w:p>
    <w:p w:rsidR="007C6C68" w:rsidRDefault="007C6C68" w:rsidP="00341AEB">
      <w:pPr>
        <w:ind w:firstLine="420"/>
      </w:pPr>
      <w:r w:rsidRPr="0047389C">
        <w:rPr>
          <w:rFonts w:hint="eastAsia"/>
        </w:rPr>
        <w:t>这一层用</w:t>
      </w:r>
      <w:r w:rsidRPr="0047389C">
        <w:t>HTTP(HyperText Transfer Protocol)</w:t>
      </w:r>
      <w:r w:rsidRPr="0047389C">
        <w:rPr>
          <w:rFonts w:hint="eastAsia"/>
        </w:rPr>
        <w:t>超文本传输协议。就是平时我们上网用的媒体传输协议。</w:t>
      </w:r>
      <w:r w:rsidRPr="0047389C">
        <w:t>HTTP</w:t>
      </w:r>
      <w:r w:rsidRPr="0047389C">
        <w:rPr>
          <w:rFonts w:hint="eastAsia"/>
        </w:rPr>
        <w:t>用</w:t>
      </w:r>
      <w:r w:rsidRPr="0047389C">
        <w:t>TCP</w:t>
      </w:r>
      <w:r w:rsidRPr="0047389C">
        <w:rPr>
          <w:rFonts w:hint="eastAsia"/>
        </w:rPr>
        <w:t>可靠传输，也有混合</w:t>
      </w:r>
      <w:r w:rsidRPr="0047389C">
        <w:t>UDP</w:t>
      </w:r>
      <w:r w:rsidRPr="0047389C">
        <w:rPr>
          <w:rFonts w:hint="eastAsia"/>
        </w:rPr>
        <w:t>方式的</w:t>
      </w:r>
      <w:r w:rsidRPr="0047389C">
        <w:t>HTTP</w:t>
      </w:r>
      <w:r w:rsidRPr="0047389C">
        <w:rPr>
          <w:rFonts w:hint="eastAsia"/>
        </w:rPr>
        <w:t>。现在</w:t>
      </w:r>
      <w:r w:rsidRPr="0047389C">
        <w:t>HTTP</w:t>
      </w:r>
      <w:r w:rsidRPr="0047389C">
        <w:rPr>
          <w:rFonts w:hint="eastAsia"/>
        </w:rPr>
        <w:t>的最新版本是</w:t>
      </w:r>
      <w:r w:rsidRPr="0047389C">
        <w:t>HTTP1.1</w:t>
      </w:r>
      <w:r w:rsidRPr="0047389C">
        <w:rPr>
          <w:rFonts w:hint="eastAsia"/>
        </w:rPr>
        <w:t>。可选协议是</w:t>
      </w:r>
      <w:r w:rsidRPr="0047389C">
        <w:t>RTP</w:t>
      </w:r>
      <w:r w:rsidRPr="0047389C">
        <w:rPr>
          <w:rFonts w:hint="eastAsia"/>
        </w:rPr>
        <w:t>。</w:t>
      </w:r>
    </w:p>
    <w:p w:rsidR="007C6C68" w:rsidRPr="00A0057A" w:rsidRDefault="007C6C68" w:rsidP="003E10C7">
      <w:pPr>
        <w:pStyle w:val="Heading3"/>
      </w:pPr>
      <w:r w:rsidRPr="00A0057A">
        <w:rPr>
          <w:rFonts w:hint="eastAsia"/>
        </w:rPr>
        <w:t>媒体的传输方案</w:t>
      </w:r>
    </w:p>
    <w:p w:rsidR="007C6C68" w:rsidRPr="00A0057A" w:rsidRDefault="007C6C68" w:rsidP="00341AEB">
      <w:pPr>
        <w:ind w:firstLine="420"/>
      </w:pPr>
      <w:r w:rsidRPr="00A0057A">
        <w:t>1</w:t>
      </w:r>
      <w:r w:rsidRPr="00A0057A">
        <w:rPr>
          <w:rFonts w:hint="eastAsia"/>
        </w:rPr>
        <w:t>、从</w:t>
      </w:r>
      <w:r w:rsidRPr="00A0057A">
        <w:t>DMS/M-DMS</w:t>
      </w:r>
      <w:r w:rsidRPr="00A0057A">
        <w:rPr>
          <w:rFonts w:hint="eastAsia"/>
        </w:rPr>
        <w:t>至</w:t>
      </w:r>
      <w:r w:rsidRPr="00A0057A">
        <w:t>DMP/M-DMP</w:t>
      </w:r>
      <w:r w:rsidRPr="00A0057A">
        <w:rPr>
          <w:rFonts w:hint="eastAsia"/>
        </w:rPr>
        <w:t>，即使不立即播放</w:t>
      </w:r>
      <w:r>
        <w:rPr>
          <w:rFonts w:hint="eastAsia"/>
        </w:rPr>
        <w:t>。</w:t>
      </w:r>
    </w:p>
    <w:p w:rsidR="007C6C68" w:rsidRPr="00A0057A" w:rsidRDefault="007C6C68" w:rsidP="00F152A6">
      <w:pPr>
        <w:ind w:firstLine="420"/>
      </w:pPr>
      <w:r w:rsidRPr="00A0057A">
        <w:t>2</w:t>
      </w:r>
      <w:r w:rsidRPr="00A0057A">
        <w:rPr>
          <w:rFonts w:hint="eastAsia"/>
        </w:rPr>
        <w:t>、从一个</w:t>
      </w:r>
      <w:r w:rsidRPr="00A0057A">
        <w:t>DMS</w:t>
      </w:r>
      <w:r w:rsidRPr="00A0057A">
        <w:rPr>
          <w:rFonts w:hint="eastAsia"/>
        </w:rPr>
        <w:t>到另一个</w:t>
      </w:r>
      <w:r w:rsidRPr="00A0057A">
        <w:t>DMS</w:t>
      </w:r>
      <w:r w:rsidRPr="00A0057A">
        <w:rPr>
          <w:rFonts w:hint="eastAsia"/>
        </w:rPr>
        <w:t>，这时接收方</w:t>
      </w:r>
      <w:r w:rsidRPr="00A0057A">
        <w:t>DMS</w:t>
      </w:r>
      <w:r w:rsidRPr="00A0057A">
        <w:rPr>
          <w:rFonts w:hint="eastAsia"/>
        </w:rPr>
        <w:t>播放接收媒体内容，表现为一个</w:t>
      </w:r>
      <w:r w:rsidRPr="00A0057A">
        <w:t>DMP</w:t>
      </w:r>
      <w:r w:rsidRPr="00A0057A">
        <w:rPr>
          <w:rFonts w:hint="eastAsia"/>
        </w:rPr>
        <w:t>；也可以不立即播放，可能只是存储或者处理。</w:t>
      </w:r>
    </w:p>
    <w:p w:rsidR="007C6C68" w:rsidRPr="00420568" w:rsidRDefault="007C6C68" w:rsidP="003E10C7">
      <w:pPr>
        <w:pStyle w:val="Heading3"/>
      </w:pPr>
      <w:r w:rsidRPr="00A0057A">
        <w:t> </w:t>
      </w:r>
      <w:r w:rsidRPr="00420568">
        <w:rPr>
          <w:rFonts w:hint="eastAsia"/>
        </w:rPr>
        <w:t>媒体传输模式</w:t>
      </w:r>
    </w:p>
    <w:p w:rsidR="007C6C68" w:rsidRPr="00420568" w:rsidRDefault="007C6C68" w:rsidP="00A0057A">
      <w:pPr>
        <w:ind w:firstLine="420"/>
      </w:pPr>
      <w:r w:rsidRPr="00420568">
        <w:t>1)</w:t>
      </w:r>
      <w:r w:rsidRPr="00420568">
        <w:rPr>
          <w:rFonts w:hint="eastAsia"/>
        </w:rPr>
        <w:t>流传输。当</w:t>
      </w:r>
      <w:r w:rsidRPr="00420568">
        <w:t>DMR/DMP</w:t>
      </w:r>
      <w:r w:rsidRPr="00420568">
        <w:rPr>
          <w:rFonts w:hint="eastAsia"/>
        </w:rPr>
        <w:t>需要实时渲染接收媒体，媒体具时序性。</w:t>
      </w:r>
    </w:p>
    <w:p w:rsidR="007C6C68" w:rsidRPr="00420568" w:rsidRDefault="007C6C68" w:rsidP="00A0057A">
      <w:pPr>
        <w:ind w:firstLine="420"/>
      </w:pPr>
      <w:r w:rsidRPr="00420568">
        <w:t>2)</w:t>
      </w:r>
      <w:r w:rsidRPr="00420568">
        <w:rPr>
          <w:rFonts w:hint="eastAsia"/>
        </w:rPr>
        <w:t>交互传输。不包含时序的媒体，如图片传输。</w:t>
      </w:r>
    </w:p>
    <w:p w:rsidR="007C6C68" w:rsidRDefault="007C6C68" w:rsidP="00F152A6">
      <w:pPr>
        <w:ind w:firstLine="420"/>
      </w:pPr>
      <w:r w:rsidRPr="00420568">
        <w:t>3)</w:t>
      </w:r>
      <w:r w:rsidRPr="00420568">
        <w:rPr>
          <w:rFonts w:hint="eastAsia"/>
        </w:rPr>
        <w:t>后台传输。非实时的媒体传输，比如上传下载等。</w:t>
      </w:r>
    </w:p>
    <w:p w:rsidR="007C6C68" w:rsidRDefault="007C6C68" w:rsidP="003E10C7">
      <w:pPr>
        <w:pStyle w:val="Heading2"/>
      </w:pPr>
      <w:r w:rsidRPr="007F67C8">
        <w:t>Remote UI</w:t>
      </w:r>
      <w:r>
        <w:t xml:space="preserve"> </w:t>
      </w:r>
      <w:r>
        <w:rPr>
          <w:rFonts w:hint="eastAsia"/>
        </w:rPr>
        <w:t>远程界面</w:t>
      </w:r>
    </w:p>
    <w:p w:rsidR="007C6C68" w:rsidRPr="00F44EDF" w:rsidRDefault="007C6C68" w:rsidP="00F44EDF">
      <w:r>
        <w:tab/>
      </w:r>
      <w:r>
        <w:rPr>
          <w:rFonts w:hint="eastAsia"/>
        </w:rPr>
        <w:t>定义了如何描述</w:t>
      </w:r>
      <w:r>
        <w:t>UI</w:t>
      </w:r>
      <w:r>
        <w:rPr>
          <w:rFonts w:hint="eastAsia"/>
        </w:rPr>
        <w:t>的内容及格式，及如何将这些描述从一个设备传输到另一个设备。</w:t>
      </w:r>
    </w:p>
    <w:p w:rsidR="007C6C68" w:rsidRDefault="007C6C68" w:rsidP="00095E7C">
      <w:pPr>
        <w:ind w:firstLine="420"/>
      </w:pPr>
      <w:r>
        <w:rPr>
          <w:rFonts w:hint="eastAsia"/>
        </w:rPr>
        <w:t>这里对控制界面做了统一规范，使用的是一个</w:t>
      </w:r>
      <w:r>
        <w:t>xml</w:t>
      </w:r>
      <w:r>
        <w:rPr>
          <w:rFonts w:hint="eastAsia"/>
        </w:rPr>
        <w:t>，远程获取到这个</w:t>
      </w:r>
      <w:r>
        <w:t>xml</w:t>
      </w:r>
      <w:r>
        <w:rPr>
          <w:rFonts w:hint="eastAsia"/>
        </w:rPr>
        <w:t>就可以自己显示控制界面，如果设备的功能改变了，控制端更新</w:t>
      </w:r>
      <w:r>
        <w:t>xml</w:t>
      </w:r>
      <w:r>
        <w:rPr>
          <w:rFonts w:hint="eastAsia"/>
        </w:rPr>
        <w:t>刷新控制界面就行了，非常方便。</w:t>
      </w:r>
    </w:p>
    <w:p w:rsidR="007C6C68" w:rsidRDefault="007C6C68" w:rsidP="003E10C7">
      <w:pPr>
        <w:pStyle w:val="Heading1"/>
      </w:pPr>
      <w:r w:rsidRPr="000132F5">
        <w:t>UPnP AV(Audio/Video) Architecture</w:t>
      </w:r>
      <w:r>
        <w:t xml:space="preserve"> </w:t>
      </w:r>
      <w:r>
        <w:rPr>
          <w:rFonts w:hint="eastAsia"/>
        </w:rPr>
        <w:t>音视频架构</w:t>
      </w:r>
    </w:p>
    <w:p w:rsidR="007C6C68" w:rsidRPr="003E4BDA" w:rsidRDefault="007C6C68" w:rsidP="003E10C7">
      <w:pPr>
        <w:ind w:firstLine="420"/>
      </w:pPr>
      <w:r w:rsidRPr="003E4BDA">
        <w:rPr>
          <w:rFonts w:hint="eastAsia"/>
        </w:rPr>
        <w:t>该架构定义了</w:t>
      </w:r>
      <w:r w:rsidRPr="003E4BDA">
        <w:t> UPnP </w:t>
      </w:r>
      <w:r w:rsidRPr="003E4BDA">
        <w:rPr>
          <w:rFonts w:hint="eastAsia"/>
        </w:rPr>
        <w:t>控制端与</w:t>
      </w:r>
      <w:r w:rsidRPr="003E4BDA">
        <w:t> UPnP AV</w:t>
      </w:r>
      <w:r w:rsidRPr="003E4BDA">
        <w:rPr>
          <w:rFonts w:hint="eastAsia"/>
        </w:rPr>
        <w:t>设备基本交互，并且与特定设备类型，媒体内容格式与传输协议无关。</w:t>
      </w:r>
    </w:p>
    <w:p w:rsidR="007C6C68" w:rsidRPr="003B3528" w:rsidRDefault="007C6C68" w:rsidP="00F90303">
      <w:pPr>
        <w:pStyle w:val="Heading2"/>
      </w:pPr>
      <w:r>
        <w:rPr>
          <w:rFonts w:hint="eastAsia"/>
        </w:rPr>
        <w:t>两种</w:t>
      </w:r>
      <w:r>
        <w:t>AV</w:t>
      </w:r>
      <w:r>
        <w:rPr>
          <w:rFonts w:hint="eastAsia"/>
        </w:rPr>
        <w:t>设备</w:t>
      </w:r>
    </w:p>
    <w:p w:rsidR="007C6C68" w:rsidRPr="00F90303" w:rsidRDefault="007C6C68" w:rsidP="00A0057A">
      <w:pPr>
        <w:ind w:firstLine="420"/>
      </w:pPr>
      <w:r w:rsidRPr="00F90303">
        <w:t>UPnP AV MediaServer</w:t>
      </w:r>
    </w:p>
    <w:p w:rsidR="007C6C68" w:rsidRDefault="007C6C68" w:rsidP="00A0057A">
      <w:pPr>
        <w:ind w:firstLine="420"/>
      </w:pPr>
      <w:r w:rsidRPr="00F90303">
        <w:t>UPnP AV MediaRender</w:t>
      </w:r>
    </w:p>
    <w:p w:rsidR="007C6C68" w:rsidRDefault="007C6C68" w:rsidP="003B719F">
      <w:pPr>
        <w:pStyle w:val="Heading2"/>
      </w:pPr>
      <w:r>
        <w:rPr>
          <w:rFonts w:hint="eastAsia"/>
        </w:rPr>
        <w:t>两种</w:t>
      </w:r>
      <w:r>
        <w:t>AV</w:t>
      </w:r>
      <w:r>
        <w:rPr>
          <w:rFonts w:hint="eastAsia"/>
        </w:rPr>
        <w:t>设备要具备的服务</w:t>
      </w:r>
    </w:p>
    <w:p w:rsidR="007C6C68" w:rsidRDefault="007C6C68" w:rsidP="003B719F">
      <w:pPr>
        <w:ind w:firstLine="420"/>
      </w:pPr>
      <w:r w:rsidRPr="003B719F">
        <w:rPr>
          <w:b/>
        </w:rPr>
        <w:t>Media Renderer</w:t>
      </w:r>
      <w:r w:rsidRPr="003B719F">
        <w:rPr>
          <w:rFonts w:hint="eastAsia"/>
          <w:b/>
        </w:rPr>
        <w:t>必须包含的服务</w:t>
      </w:r>
      <w:r>
        <w:rPr>
          <w:rFonts w:hint="eastAsia"/>
        </w:rPr>
        <w:t>：</w:t>
      </w:r>
    </w:p>
    <w:p w:rsidR="007C6C68" w:rsidRDefault="007C6C68" w:rsidP="003B719F">
      <w:pPr>
        <w:ind w:firstLine="420"/>
      </w:pPr>
      <w:r>
        <w:t xml:space="preserve">1 </w:t>
      </w:r>
      <w:r>
        <w:rPr>
          <w:rFonts w:hint="eastAsia"/>
        </w:rPr>
        <w:t>、</w:t>
      </w:r>
      <w:r>
        <w:t>RenderingControlService</w:t>
      </w:r>
      <w:r>
        <w:rPr>
          <w:rFonts w:hint="eastAsia"/>
        </w:rPr>
        <w:t>渲染控制</w:t>
      </w:r>
    </w:p>
    <w:p w:rsidR="007C6C68" w:rsidRDefault="007C6C68" w:rsidP="003B719F">
      <w:pPr>
        <w:ind w:firstLine="420"/>
      </w:pPr>
      <w:r>
        <w:t xml:space="preserve">  </w:t>
      </w:r>
      <w:r>
        <w:rPr>
          <w:rFonts w:hint="eastAsia"/>
        </w:rPr>
        <w:t>这个动作允许</w:t>
      </w:r>
      <w:r>
        <w:t>CONTROL POINT</w:t>
      </w:r>
      <w:r>
        <w:rPr>
          <w:rFonts w:hint="eastAsia"/>
        </w:rPr>
        <w:t>来控制怎么还原</w:t>
      </w:r>
      <w:r>
        <w:t>RENDER</w:t>
      </w:r>
      <w:r>
        <w:rPr>
          <w:rFonts w:hint="eastAsia"/>
        </w:rPr>
        <w:t>得到的</w:t>
      </w:r>
      <w:r>
        <w:t>AV</w:t>
      </w:r>
      <w:r>
        <w:rPr>
          <w:rFonts w:hint="eastAsia"/>
        </w:rPr>
        <w:t>内容，其中包含了控制亮度，音量，对比度等属性。</w:t>
      </w:r>
    </w:p>
    <w:p w:rsidR="007C6C68" w:rsidRDefault="007C6C68" w:rsidP="003B719F">
      <w:pPr>
        <w:ind w:firstLine="420"/>
      </w:pPr>
      <w:r>
        <w:t>2</w:t>
      </w:r>
      <w:r>
        <w:rPr>
          <w:rFonts w:hint="eastAsia"/>
        </w:rPr>
        <w:t>、</w:t>
      </w:r>
      <w:r>
        <w:t>ConnectionManagerService</w:t>
      </w:r>
      <w:r>
        <w:rPr>
          <w:rFonts w:hint="eastAsia"/>
        </w:rPr>
        <w:t>连接管理</w:t>
      </w:r>
    </w:p>
    <w:p w:rsidR="007C6C68" w:rsidRDefault="007C6C68" w:rsidP="003B719F">
      <w:pPr>
        <w:ind w:firstLine="420"/>
      </w:pPr>
      <w:r>
        <w:t xml:space="preserve">  </w:t>
      </w:r>
      <w:r>
        <w:rPr>
          <w:rFonts w:hint="eastAsia"/>
        </w:rPr>
        <w:t>这个服务是用来控制与其他设备的连接，其主要的动作是</w:t>
      </w:r>
      <w:r>
        <w:t xml:space="preserve">GetProtocolInfo() </w:t>
      </w:r>
      <w:r>
        <w:rPr>
          <w:rFonts w:hint="eastAsia"/>
        </w:rPr>
        <w:t>其主要是让</w:t>
      </w:r>
      <w:r>
        <w:t>CONTROL POINT</w:t>
      </w:r>
      <w:r>
        <w:rPr>
          <w:rFonts w:hint="eastAsia"/>
        </w:rPr>
        <w:t>来列举其支持的传输协议和数据格式，并选择与</w:t>
      </w:r>
      <w:r>
        <w:t>SERVER</w:t>
      </w:r>
      <w:r>
        <w:rPr>
          <w:rFonts w:hint="eastAsia"/>
        </w:rPr>
        <w:t>一致的协议和格式。</w:t>
      </w:r>
      <w:r>
        <w:t>RENDER</w:t>
      </w:r>
      <w:r>
        <w:rPr>
          <w:rFonts w:hint="eastAsia"/>
        </w:rPr>
        <w:t>也调用</w:t>
      </w:r>
      <w:r>
        <w:t>PrepareForConnection()</w:t>
      </w:r>
      <w:r>
        <w:rPr>
          <w:rFonts w:hint="eastAsia"/>
        </w:rPr>
        <w:t>，其主要作用是让</w:t>
      </w:r>
      <w:r>
        <w:t>RENDER</w:t>
      </w:r>
      <w:r>
        <w:rPr>
          <w:rFonts w:hint="eastAsia"/>
        </w:rPr>
        <w:t>准备好建立新的连接，并返回一个</w:t>
      </w:r>
      <w:r>
        <w:t>ConnectionID</w:t>
      </w:r>
      <w:r>
        <w:rPr>
          <w:rFonts w:hint="eastAsia"/>
        </w:rPr>
        <w:t>让</w:t>
      </w:r>
      <w:r>
        <w:t>CONTROL POINT</w:t>
      </w:r>
      <w:r>
        <w:rPr>
          <w:rFonts w:hint="eastAsia"/>
        </w:rPr>
        <w:t>来获得连接信息。而且其也返回一个</w:t>
      </w:r>
      <w:r>
        <w:t xml:space="preserve">AVTransport InstanceID </w:t>
      </w:r>
      <w:r>
        <w:rPr>
          <w:rFonts w:hint="eastAsia"/>
        </w:rPr>
        <w:t>来允许</w:t>
      </w:r>
      <w:r>
        <w:t>CONTROL POINT</w:t>
      </w:r>
      <w:r>
        <w:rPr>
          <w:rFonts w:hint="eastAsia"/>
        </w:rPr>
        <w:t>控制媒体的播放。</w:t>
      </w:r>
    </w:p>
    <w:p w:rsidR="007C6C68" w:rsidRDefault="007C6C68" w:rsidP="003B719F">
      <w:pPr>
        <w:ind w:firstLine="420"/>
      </w:pPr>
      <w:r>
        <w:t>3. AVTransport Service</w:t>
      </w:r>
      <w:r>
        <w:rPr>
          <w:rFonts w:hint="eastAsia"/>
        </w:rPr>
        <w:t>（</w:t>
      </w:r>
      <w:r>
        <w:t>optional)</w:t>
      </w:r>
    </w:p>
    <w:p w:rsidR="007C6C68" w:rsidRDefault="007C6C68" w:rsidP="003B719F">
      <w:pPr>
        <w:ind w:firstLine="420"/>
      </w:pPr>
      <w:r>
        <w:t xml:space="preserve">    </w:t>
      </w:r>
      <w:r>
        <w:rPr>
          <w:rFonts w:hint="eastAsia"/>
        </w:rPr>
        <w:t>此服务主要是用来让</w:t>
      </w:r>
      <w:r>
        <w:t>CONTROL POINT</w:t>
      </w:r>
      <w:r>
        <w:rPr>
          <w:rFonts w:hint="eastAsia"/>
        </w:rPr>
        <w:t>来控制媒体的播放</w:t>
      </w:r>
    </w:p>
    <w:p w:rsidR="007C6C68" w:rsidRDefault="007C6C68" w:rsidP="003B719F">
      <w:pPr>
        <w:ind w:firstLine="420"/>
      </w:pPr>
    </w:p>
    <w:p w:rsidR="007C6C68" w:rsidRDefault="007C6C68" w:rsidP="002A1D2D">
      <w:pPr>
        <w:ind w:firstLine="420"/>
      </w:pPr>
      <w:r w:rsidRPr="002A1D2D">
        <w:rPr>
          <w:b/>
        </w:rPr>
        <w:t>Media Server</w:t>
      </w:r>
      <w:r w:rsidRPr="002A1D2D">
        <w:rPr>
          <w:rFonts w:hint="eastAsia"/>
          <w:b/>
        </w:rPr>
        <w:t>必须包含的服务</w:t>
      </w:r>
      <w:r>
        <w:t>:</w:t>
      </w:r>
    </w:p>
    <w:p w:rsidR="007C6C68" w:rsidRDefault="007C6C68" w:rsidP="002A1D2D">
      <w:pPr>
        <w:ind w:firstLine="420"/>
      </w:pPr>
      <w:r>
        <w:t>1   Content Directory Service</w:t>
      </w:r>
      <w:r>
        <w:rPr>
          <w:rFonts w:hint="eastAsia"/>
        </w:rPr>
        <w:t>内容目录</w:t>
      </w:r>
    </w:p>
    <w:p w:rsidR="007C6C68" w:rsidRDefault="007C6C68" w:rsidP="002A1D2D">
      <w:pPr>
        <w:ind w:firstLine="420"/>
      </w:pPr>
      <w:r>
        <w:t xml:space="preserve">   </w:t>
      </w:r>
      <w:r>
        <w:rPr>
          <w:rFonts w:hint="eastAsia"/>
        </w:rPr>
        <w:t>这个服务主要是为了让</w:t>
      </w:r>
      <w:r>
        <w:t>CONTROL POINT</w:t>
      </w:r>
      <w:r>
        <w:rPr>
          <w:rFonts w:hint="eastAsia"/>
        </w:rPr>
        <w:t>能够列举能够为用户提供的内容项目</w:t>
      </w:r>
      <w:r>
        <w:t>,</w:t>
      </w:r>
      <w:r>
        <w:rPr>
          <w:rFonts w:hint="eastAsia"/>
        </w:rPr>
        <w:t>其主要的动作就是</w:t>
      </w:r>
      <w:r>
        <w:t>Browse().</w:t>
      </w:r>
      <w:r>
        <w:rPr>
          <w:rFonts w:hint="eastAsia"/>
        </w:rPr>
        <w:t>它能够让</w:t>
      </w:r>
      <w:r>
        <w:t>CONTROL POINT</w:t>
      </w:r>
      <w:r>
        <w:rPr>
          <w:rFonts w:hint="eastAsia"/>
        </w:rPr>
        <w:t>了解到每一个内容的详细信息</w:t>
      </w:r>
      <w:r>
        <w:t>.</w:t>
      </w:r>
    </w:p>
    <w:p w:rsidR="007C6C68" w:rsidRDefault="007C6C68" w:rsidP="002A1D2D">
      <w:pPr>
        <w:ind w:firstLine="420"/>
      </w:pPr>
      <w:r>
        <w:t>2. ConnectionManager Service</w:t>
      </w:r>
      <w:r>
        <w:rPr>
          <w:rFonts w:hint="eastAsia"/>
        </w:rPr>
        <w:t>连接管理</w:t>
      </w:r>
    </w:p>
    <w:p w:rsidR="007C6C68" w:rsidRDefault="007C6C68" w:rsidP="002A1D2D">
      <w:pPr>
        <w:ind w:firstLine="420"/>
      </w:pPr>
      <w:r>
        <w:t xml:space="preserve">   </w:t>
      </w:r>
      <w:r>
        <w:rPr>
          <w:rFonts w:hint="eastAsia"/>
        </w:rPr>
        <w:t>这个服务主要是用来掌控与特定设备的连接</w:t>
      </w:r>
      <w:r>
        <w:t>,</w:t>
      </w:r>
      <w:r>
        <w:rPr>
          <w:rFonts w:hint="eastAsia"/>
        </w:rPr>
        <w:t>其主要的动作是</w:t>
      </w:r>
      <w:r>
        <w:t>PrepareForConnection().</w:t>
      </w:r>
      <w:r>
        <w:rPr>
          <w:rFonts w:hint="eastAsia"/>
        </w:rPr>
        <w:t>它能够进行必要的设置使</w:t>
      </w:r>
      <w:r>
        <w:t>SERVER</w:t>
      </w:r>
      <w:r>
        <w:rPr>
          <w:rFonts w:hint="eastAsia"/>
        </w:rPr>
        <w:t>准备好进行新的连接</w:t>
      </w:r>
      <w:r>
        <w:t>.</w:t>
      </w:r>
    </w:p>
    <w:p w:rsidR="007C6C68" w:rsidRDefault="007C6C68" w:rsidP="002A1D2D">
      <w:pPr>
        <w:ind w:firstLine="420"/>
      </w:pPr>
      <w:r>
        <w:t>3. AVTransport Service (Optional)</w:t>
      </w:r>
      <w:r>
        <w:rPr>
          <w:rFonts w:hint="eastAsia"/>
        </w:rPr>
        <w:t>音视频传输控制</w:t>
      </w:r>
    </w:p>
    <w:p w:rsidR="007C6C68" w:rsidRDefault="007C6C68" w:rsidP="002A1D2D">
      <w:pPr>
        <w:ind w:firstLine="420"/>
      </w:pPr>
      <w:r>
        <w:t xml:space="preserve">    </w:t>
      </w:r>
      <w:r>
        <w:rPr>
          <w:rFonts w:hint="eastAsia"/>
        </w:rPr>
        <w:t>这个可选服务主要是用来控制媒体的播放</w:t>
      </w:r>
      <w:r>
        <w:t>,</w:t>
      </w:r>
      <w:r>
        <w:rPr>
          <w:rFonts w:hint="eastAsia"/>
        </w:rPr>
        <w:t>其可被其他传输协议中自带的控制来取代</w:t>
      </w:r>
      <w:r>
        <w:t>.</w:t>
      </w:r>
    </w:p>
    <w:p w:rsidR="007C6C68" w:rsidRPr="008809A1" w:rsidRDefault="007C6C68" w:rsidP="00C419F4">
      <w:pPr>
        <w:pStyle w:val="Heading2"/>
      </w:pPr>
      <w:r w:rsidRPr="008809A1">
        <w:t>UPnP AV </w:t>
      </w:r>
      <w:r w:rsidRPr="008809A1">
        <w:rPr>
          <w:rFonts w:hint="eastAsia"/>
        </w:rPr>
        <w:t>设备的交互模型</w:t>
      </w:r>
    </w:p>
    <w:p w:rsidR="007C6C68" w:rsidRPr="008809A1" w:rsidRDefault="007C6C68" w:rsidP="008809A1">
      <w:pPr>
        <w:pStyle w:val="Heading2"/>
      </w:pPr>
      <w:r w:rsidRPr="008809A1">
        <w:t>2-Box Pull Model</w:t>
      </w:r>
    </w:p>
    <w:p w:rsidR="007C6C68" w:rsidRPr="003E4BDA" w:rsidRDefault="007C6C68" w:rsidP="003E4BDA">
      <w:pPr>
        <w:ind w:firstLine="420"/>
      </w:pPr>
      <w:r w:rsidRPr="003E4BDA">
        <w:rPr>
          <w:rFonts w:hint="eastAsia"/>
        </w:rPr>
        <w:t>这种情况下</w:t>
      </w:r>
      <w:r w:rsidRPr="003E4BDA">
        <w:t>CP</w:t>
      </w:r>
      <w:r w:rsidRPr="003E4BDA">
        <w:rPr>
          <w:rFonts w:hint="eastAsia"/>
        </w:rPr>
        <w:t>是</w:t>
      </w:r>
      <w:r w:rsidRPr="003E4BDA">
        <w:t>MediaRenderer</w:t>
      </w:r>
      <w:r w:rsidRPr="003E4BDA">
        <w:rPr>
          <w:rFonts w:hint="eastAsia"/>
        </w:rPr>
        <w:t>，它可以是一个智能手机。</w:t>
      </w:r>
      <w:r w:rsidRPr="003E4BDA">
        <w:t>CP</w:t>
      </w:r>
      <w:r w:rsidRPr="003E4BDA">
        <w:rPr>
          <w:rFonts w:hint="eastAsia"/>
        </w:rPr>
        <w:t>主动向</w:t>
      </w:r>
      <w:r w:rsidRPr="003E4BDA">
        <w:t>MediaServer</w:t>
      </w:r>
      <w:r w:rsidRPr="003E4BDA">
        <w:rPr>
          <w:rFonts w:hint="eastAsia"/>
        </w:rPr>
        <w:t>索取媒体内容，获得内容之后播放媒体，是拉</w:t>
      </w:r>
      <w:r w:rsidRPr="003E4BDA">
        <w:t>(pull)</w:t>
      </w:r>
      <w:r w:rsidRPr="003E4BDA">
        <w:rPr>
          <w:rFonts w:hint="eastAsia"/>
        </w:rPr>
        <w:t>的方式。</w:t>
      </w:r>
    </w:p>
    <w:p w:rsidR="007C6C68" w:rsidRPr="003E4BDA" w:rsidRDefault="007C6C68" w:rsidP="003E4BDA">
      <w:pPr>
        <w:ind w:firstLine="420"/>
      </w:pPr>
      <w:r w:rsidRPr="003E4BDA">
        <w:t>CP</w:t>
      </w:r>
      <w:r w:rsidRPr="003E4BDA">
        <w:rPr>
          <w:rFonts w:hint="eastAsia"/>
        </w:rPr>
        <w:t>要做的是</w:t>
      </w:r>
      <w:r w:rsidRPr="003E4BDA">
        <w:t xml:space="preserve"> </w:t>
      </w:r>
      <w:r w:rsidRPr="003E4BDA">
        <w:rPr>
          <w:rFonts w:hint="eastAsia"/>
        </w:rPr>
        <w:t>获得媒体列表</w:t>
      </w:r>
      <w:r w:rsidRPr="003E4BDA">
        <w:t>&gt;</w:t>
      </w:r>
      <w:r w:rsidRPr="003E4BDA">
        <w:rPr>
          <w:rFonts w:hint="eastAsia"/>
        </w:rPr>
        <w:t>选取所需内容</w:t>
      </w:r>
      <w:r w:rsidRPr="003E4BDA">
        <w:t>&gt;</w:t>
      </w:r>
      <w:r w:rsidRPr="003E4BDA">
        <w:rPr>
          <w:rFonts w:hint="eastAsia"/>
        </w:rPr>
        <w:t>匹配协议</w:t>
      </w:r>
      <w:r w:rsidRPr="003E4BDA">
        <w:t> / </w:t>
      </w:r>
      <w:r w:rsidRPr="003E4BDA">
        <w:rPr>
          <w:rFonts w:hint="eastAsia"/>
        </w:rPr>
        <w:t>格式，</w:t>
      </w:r>
      <w:r w:rsidRPr="003E4BDA">
        <w:t>MediaServer</w:t>
      </w:r>
      <w:r w:rsidRPr="003E4BDA">
        <w:rPr>
          <w:rFonts w:hint="eastAsia"/>
        </w:rPr>
        <w:t>需要</w:t>
      </w:r>
      <w:r w:rsidRPr="003E4BDA">
        <w:t>  </w:t>
      </w:r>
      <w:r w:rsidRPr="003E4BDA">
        <w:rPr>
          <w:rFonts w:hint="eastAsia"/>
        </w:rPr>
        <w:t>选取所需内容</w:t>
      </w:r>
      <w:r w:rsidRPr="003E4BDA">
        <w:t>&gt;</w:t>
      </w:r>
      <w:r w:rsidRPr="003E4BDA">
        <w:rPr>
          <w:rFonts w:hint="eastAsia"/>
        </w:rPr>
        <w:t>匹配协议</w:t>
      </w:r>
      <w:r w:rsidRPr="003E4BDA">
        <w:t> / </w:t>
      </w:r>
      <w:r w:rsidRPr="003E4BDA">
        <w:rPr>
          <w:rFonts w:hint="eastAsia"/>
        </w:rPr>
        <w:t>格式</w:t>
      </w:r>
      <w:r w:rsidRPr="003E4BDA">
        <w:t>&gt;</w:t>
      </w:r>
      <w:r w:rsidRPr="003E4BDA">
        <w:rPr>
          <w:rFonts w:hint="eastAsia"/>
        </w:rPr>
        <w:t>开始传输。</w:t>
      </w:r>
    </w:p>
    <w:p w:rsidR="007C6C68" w:rsidRDefault="007C6C68" w:rsidP="003E4BDA"/>
    <w:p w:rsidR="007C6C68" w:rsidRDefault="007C6C68" w:rsidP="00477885">
      <w:pPr>
        <w:pStyle w:val="Heading3"/>
      </w:pPr>
      <w:r>
        <w:t>2-Box Push Model</w:t>
      </w:r>
    </w:p>
    <w:p w:rsidR="007C6C68" w:rsidRDefault="007C6C68" w:rsidP="00477885">
      <w:r>
        <w:rPr>
          <w:rFonts w:hint="eastAsia"/>
        </w:rPr>
        <w:t>这种情况下</w:t>
      </w:r>
      <w:r>
        <w:t>CP</w:t>
      </w:r>
      <w:r>
        <w:rPr>
          <w:rFonts w:hint="eastAsia"/>
        </w:rPr>
        <w:t>是</w:t>
      </w:r>
      <w:r>
        <w:t>MediaServer</w:t>
      </w:r>
      <w:r>
        <w:rPr>
          <w:rFonts w:hint="eastAsia"/>
        </w:rPr>
        <w:t>，它可以是一个一体机。</w:t>
      </w:r>
      <w:r>
        <w:t>CP</w:t>
      </w:r>
      <w:r>
        <w:rPr>
          <w:rFonts w:hint="eastAsia"/>
        </w:rPr>
        <w:t>主动向</w:t>
      </w:r>
      <w:r>
        <w:t>MediaRenderer</w:t>
      </w:r>
      <w:r>
        <w:rPr>
          <w:rFonts w:hint="eastAsia"/>
        </w:rPr>
        <w:t>推送</w:t>
      </w:r>
      <w:r>
        <w:t>(push)</w:t>
      </w:r>
      <w:r>
        <w:rPr>
          <w:rFonts w:hint="eastAsia"/>
        </w:rPr>
        <w:t>媒体。</w:t>
      </w:r>
    </w:p>
    <w:p w:rsidR="007C6C68" w:rsidRDefault="007C6C68" w:rsidP="00477885">
      <w:pPr>
        <w:pStyle w:val="Heading3"/>
      </w:pPr>
      <w:r>
        <w:t>3-box pull model</w:t>
      </w:r>
    </w:p>
    <w:p w:rsidR="007C6C68" w:rsidRDefault="007C6C68" w:rsidP="00477885">
      <w:r>
        <w:rPr>
          <w:rFonts w:hint="eastAsia"/>
        </w:rPr>
        <w:t>当</w:t>
      </w:r>
      <w:r>
        <w:t>pull</w:t>
      </w:r>
      <w:r>
        <w:rPr>
          <w:rFonts w:hint="eastAsia"/>
        </w:rPr>
        <w:t>方式时，</w:t>
      </w:r>
      <w:r>
        <w:t>CP</w:t>
      </w:r>
      <w:r>
        <w:rPr>
          <w:rFonts w:hint="eastAsia"/>
        </w:rPr>
        <w:t>向</w:t>
      </w:r>
      <w:r>
        <w:t>Renderer</w:t>
      </w:r>
      <w:r>
        <w:rPr>
          <w:rFonts w:hint="eastAsia"/>
        </w:rPr>
        <w:t>发送</w:t>
      </w:r>
      <w:r>
        <w:t>Server</w:t>
      </w:r>
      <w:r>
        <w:rPr>
          <w:rFonts w:hint="eastAsia"/>
        </w:rPr>
        <w:t>及</w:t>
      </w:r>
      <w:r>
        <w:t>Server</w:t>
      </w:r>
      <w:r>
        <w:rPr>
          <w:rFonts w:hint="eastAsia"/>
        </w:rPr>
        <w:t>上所需媒体内容的</w:t>
      </w:r>
      <w:r>
        <w:t>URL</w:t>
      </w:r>
      <w:r>
        <w:rPr>
          <w:rFonts w:hint="eastAsia"/>
        </w:rPr>
        <w:t>，让</w:t>
      </w:r>
      <w:r>
        <w:t>Renderer</w:t>
      </w:r>
      <w:r>
        <w:rPr>
          <w:rFonts w:hint="eastAsia"/>
        </w:rPr>
        <w:t>去取；</w:t>
      </w:r>
    </w:p>
    <w:p w:rsidR="007C6C68" w:rsidRDefault="007C6C68" w:rsidP="00477885">
      <w:pPr>
        <w:pStyle w:val="Heading3"/>
      </w:pPr>
      <w:r>
        <w:t>3-box pushmodel</w:t>
      </w:r>
    </w:p>
    <w:p w:rsidR="007C6C68" w:rsidRDefault="007C6C68" w:rsidP="00477885">
      <w:r>
        <w:rPr>
          <w:rFonts w:hint="eastAsia"/>
        </w:rPr>
        <w:t>当</w:t>
      </w:r>
      <w:r>
        <w:t>push</w:t>
      </w:r>
      <w:r>
        <w:rPr>
          <w:rFonts w:hint="eastAsia"/>
        </w:rPr>
        <w:t>方式时，</w:t>
      </w:r>
      <w:r>
        <w:t>CP</w:t>
      </w:r>
      <w:r>
        <w:rPr>
          <w:rFonts w:hint="eastAsia"/>
        </w:rPr>
        <w:t>向</w:t>
      </w:r>
      <w:r>
        <w:t>Server</w:t>
      </w:r>
      <w:r>
        <w:rPr>
          <w:rFonts w:hint="eastAsia"/>
        </w:rPr>
        <w:t>发</w:t>
      </w:r>
      <w:r>
        <w:t>Renderer</w:t>
      </w:r>
      <w:r>
        <w:rPr>
          <w:rFonts w:hint="eastAsia"/>
        </w:rPr>
        <w:t>的</w:t>
      </w:r>
      <w:r>
        <w:t>URL</w:t>
      </w:r>
      <w:r>
        <w:rPr>
          <w:rFonts w:hint="eastAsia"/>
        </w:rPr>
        <w:t>，让</w:t>
      </w:r>
      <w:r>
        <w:t>Server</w:t>
      </w:r>
      <w:r>
        <w:rPr>
          <w:rFonts w:hint="eastAsia"/>
        </w:rPr>
        <w:t>去向</w:t>
      </w:r>
      <w:r>
        <w:t>Renderer</w:t>
      </w:r>
      <w:r>
        <w:rPr>
          <w:rFonts w:hint="eastAsia"/>
        </w:rPr>
        <w:t>推送媒体内容。</w:t>
      </w:r>
    </w:p>
    <w:p w:rsidR="007C6C68" w:rsidRDefault="007C6C68" w:rsidP="008809A1">
      <w:pPr>
        <w:autoSpaceDE w:val="0"/>
        <w:autoSpaceDN w:val="0"/>
        <w:adjustRightInd w:val="0"/>
        <w:jc w:val="left"/>
      </w:pPr>
    </w:p>
    <w:p w:rsidR="007C6C68" w:rsidRDefault="007C6C68" w:rsidP="00F469DD">
      <w:pPr>
        <w:pStyle w:val="Heading1"/>
      </w:pPr>
      <w:r>
        <w:t xml:space="preserve">AV Transport Service </w:t>
      </w:r>
      <w:r>
        <w:rPr>
          <w:rFonts w:hint="eastAsia"/>
        </w:rPr>
        <w:t>音视频传输服务</w:t>
      </w:r>
    </w:p>
    <w:p w:rsidR="007C6C68" w:rsidRDefault="007C6C68" w:rsidP="009559D5">
      <w:pPr>
        <w:pStyle w:val="Heading2"/>
      </w:pPr>
      <w:r w:rsidRPr="00285122">
        <w:t>MediaReader</w:t>
      </w:r>
      <w:r w:rsidRPr="00285122">
        <w:rPr>
          <w:rFonts w:hint="eastAsia"/>
        </w:rPr>
        <w:t>状态</w:t>
      </w:r>
    </w:p>
    <w:p w:rsidR="007C6C68" w:rsidRPr="00285122" w:rsidRDefault="007C6C68" w:rsidP="00285122">
      <w:r>
        <w:tab/>
      </w:r>
      <w:r>
        <w:pict>
          <v:shape id="_x0000_i1027" type="#_x0000_t75" style="width:414pt;height:383.25pt">
            <v:imagedata r:id="rId9" o:title=""/>
          </v:shape>
        </w:pict>
      </w:r>
    </w:p>
    <w:p w:rsidR="007C6C68" w:rsidRDefault="007C6C68" w:rsidP="00AC7663">
      <w:r>
        <w:t xml:space="preserve">   NO_MEDIA_PRESENT</w:t>
      </w:r>
    </w:p>
    <w:p w:rsidR="007C6C68" w:rsidRDefault="007C6C68" w:rsidP="00AC7663">
      <w:r>
        <w:tab/>
      </w:r>
      <w:r>
        <w:rPr>
          <w:rFonts w:hint="eastAsia"/>
        </w:rPr>
        <w:t>没有收到</w:t>
      </w:r>
      <w:r>
        <w:t>SetAVTransportURI</w:t>
      </w:r>
      <w:r>
        <w:rPr>
          <w:rFonts w:hint="eastAsia"/>
        </w:rPr>
        <w:t>报文，当前播放器没有关联到指定的多媒体资源上。</w:t>
      </w:r>
    </w:p>
    <w:p w:rsidR="007C6C68" w:rsidRPr="00AC7663" w:rsidRDefault="007C6C68" w:rsidP="00AC7663">
      <w:r w:rsidRPr="00AC7663">
        <w:t>TRANSITIONING</w:t>
      </w:r>
    </w:p>
    <w:p w:rsidR="007C6C68" w:rsidRPr="00AC7663" w:rsidRDefault="007C6C68" w:rsidP="00AC7663">
      <w:r w:rsidRPr="00AC7663">
        <w:tab/>
      </w:r>
      <w:r w:rsidRPr="00AC7663">
        <w:rPr>
          <w:rFonts w:hint="eastAsia"/>
        </w:rPr>
        <w:t>收到了</w:t>
      </w:r>
      <w:r w:rsidRPr="00AC7663">
        <w:t>SetAVTransportURI</w:t>
      </w:r>
      <w:r w:rsidRPr="00AC7663">
        <w:rPr>
          <w:rFonts w:hint="eastAsia"/>
        </w:rPr>
        <w:t>指令，当前播放器已经关联到指定的多媒体资源上，但是需要一段准备时间才能播放多媒体文件，如下载图像文件中，正在缓冲视频。</w:t>
      </w:r>
    </w:p>
    <w:p w:rsidR="007C6C68" w:rsidRPr="00AC7663" w:rsidRDefault="007C6C68" w:rsidP="00AC7663">
      <w:r w:rsidRPr="00AC7663">
        <w:t>PLAYING</w:t>
      </w:r>
    </w:p>
    <w:p w:rsidR="007C6C68" w:rsidRPr="00AC7663" w:rsidRDefault="007C6C68" w:rsidP="00AC7663">
      <w:r w:rsidRPr="00AC7663">
        <w:tab/>
      </w:r>
      <w:r w:rsidRPr="00AC7663">
        <w:rPr>
          <w:rFonts w:hint="eastAsia"/>
        </w:rPr>
        <w:t>当前正在播放由</w:t>
      </w:r>
      <w:r w:rsidRPr="00AC7663">
        <w:t>SetAVTransportURI</w:t>
      </w:r>
      <w:r w:rsidRPr="00AC7663">
        <w:rPr>
          <w:rFonts w:hint="eastAsia"/>
        </w:rPr>
        <w:t>指定的多媒体文件。</w:t>
      </w:r>
    </w:p>
    <w:p w:rsidR="007C6C68" w:rsidRPr="00AC7663" w:rsidRDefault="007C6C68" w:rsidP="00AC7663">
      <w:r w:rsidRPr="00AC7663">
        <w:t>STOPPED</w:t>
      </w:r>
    </w:p>
    <w:p w:rsidR="007C6C68" w:rsidRPr="00AC7663" w:rsidRDefault="007C6C68" w:rsidP="00AC7663">
      <w:r w:rsidRPr="00AC7663">
        <w:tab/>
      </w:r>
      <w:r w:rsidRPr="00AC7663">
        <w:rPr>
          <w:rFonts w:hint="eastAsia"/>
        </w:rPr>
        <w:t>播放器关联到</w:t>
      </w:r>
      <w:r w:rsidRPr="00AC7663">
        <w:t>SetAVTransportURI</w:t>
      </w:r>
      <w:r w:rsidRPr="00AC7663">
        <w:rPr>
          <w:rFonts w:hint="eastAsia"/>
        </w:rPr>
        <w:t>指定的多媒体文件，当前已经停止播放。</w:t>
      </w:r>
    </w:p>
    <w:p w:rsidR="007C6C68" w:rsidRPr="00AC7663" w:rsidRDefault="007C6C68" w:rsidP="0036493D">
      <w:r w:rsidRPr="00AC7663">
        <w:t>PAUSED_PLAYBACK</w:t>
      </w:r>
    </w:p>
    <w:p w:rsidR="007C6C68" w:rsidRPr="00AC7663" w:rsidRDefault="007C6C68" w:rsidP="0036493D">
      <w:r w:rsidRPr="00AC7663">
        <w:tab/>
      </w:r>
      <w:r w:rsidRPr="00AC7663">
        <w:rPr>
          <w:rFonts w:hint="eastAsia"/>
        </w:rPr>
        <w:t>播放器关联到</w:t>
      </w:r>
      <w:r w:rsidRPr="00AC7663">
        <w:t>SetAVTransportURI</w:t>
      </w:r>
      <w:r w:rsidRPr="00AC7663">
        <w:rPr>
          <w:rFonts w:hint="eastAsia"/>
        </w:rPr>
        <w:t>指定的多媒体文件，当前已经暂停播放。</w:t>
      </w:r>
    </w:p>
    <w:p w:rsidR="007C6C68" w:rsidRPr="00AC7663" w:rsidRDefault="007C6C68" w:rsidP="0036493D">
      <w:r w:rsidRPr="00AC7663">
        <w:t>RECORDING</w:t>
      </w:r>
    </w:p>
    <w:p w:rsidR="007C6C68" w:rsidRPr="00AC7663" w:rsidRDefault="007C6C68" w:rsidP="0036493D">
      <w:r w:rsidRPr="00AC7663">
        <w:tab/>
      </w:r>
      <w:r w:rsidRPr="00AC7663">
        <w:rPr>
          <w:rFonts w:hint="eastAsia"/>
        </w:rPr>
        <w:t>正存储</w:t>
      </w:r>
    </w:p>
    <w:p w:rsidR="007C6C68" w:rsidRPr="00AC7663" w:rsidRDefault="007C6C68" w:rsidP="0036493D">
      <w:r w:rsidRPr="00AC7663">
        <w:t>PAUSED_RECORDING</w:t>
      </w:r>
    </w:p>
    <w:p w:rsidR="007C6C68" w:rsidRPr="00AC7663" w:rsidRDefault="007C6C68" w:rsidP="0036493D">
      <w:r w:rsidRPr="00AC7663">
        <w:tab/>
      </w:r>
      <w:r w:rsidRPr="00AC7663">
        <w:rPr>
          <w:rFonts w:hint="eastAsia"/>
        </w:rPr>
        <w:t>暂停存储</w:t>
      </w:r>
    </w:p>
    <w:p w:rsidR="007C6C68" w:rsidRDefault="007C6C68" w:rsidP="008809A1"/>
    <w:p w:rsidR="007C6C68" w:rsidRDefault="007C6C68" w:rsidP="009559D5">
      <w:pPr>
        <w:pStyle w:val="Heading2"/>
      </w:pPr>
      <w:r>
        <w:rPr>
          <w:rFonts w:hint="eastAsia"/>
        </w:rPr>
        <w:t>传输请求</w:t>
      </w:r>
    </w:p>
    <w:p w:rsidR="007C6C68" w:rsidRPr="00AC7663" w:rsidRDefault="007C6C68" w:rsidP="009559D5">
      <w:pPr>
        <w:pStyle w:val="Heading3"/>
      </w:pPr>
      <w:r w:rsidRPr="00AC7663">
        <w:t>SetAVTransportURI</w:t>
      </w:r>
    </w:p>
    <w:p w:rsidR="007C6C68" w:rsidRDefault="007C6C68" w:rsidP="008809A1">
      <w:r w:rsidRPr="00AC7663">
        <w:tab/>
      </w:r>
      <w:r>
        <w:rPr>
          <w:rFonts w:hint="eastAsia"/>
        </w:rPr>
        <w:t>请求</w:t>
      </w:r>
      <w:r w:rsidRPr="00AC7663">
        <w:rPr>
          <w:rFonts w:hint="eastAsia"/>
        </w:rPr>
        <w:t>设置传输的媒体文件的</w:t>
      </w:r>
      <w:r w:rsidRPr="00AC7663">
        <w:t>URI</w:t>
      </w:r>
      <w:r w:rsidRPr="00AC7663">
        <w:rPr>
          <w:rFonts w:hint="eastAsia"/>
        </w:rPr>
        <w:t>。</w:t>
      </w:r>
      <w:r w:rsidRPr="00AC7663">
        <w:t xml:space="preserve"> </w:t>
      </w:r>
    </w:p>
    <w:p w:rsidR="007C6C68" w:rsidRDefault="007C6C68" w:rsidP="008809A1">
      <w:r>
        <w:rPr>
          <w:rFonts w:hint="eastAsia"/>
        </w:rPr>
        <w:t>请求格式实例：</w:t>
      </w:r>
    </w:p>
    <w:p w:rsidR="007C6C68" w:rsidRDefault="007C6C68" w:rsidP="000927CA">
      <w:r>
        <w:t xml:space="preserve">&lt;?xml version="1.0" encoding="UTF-8" ?&gt; </w:t>
      </w:r>
    </w:p>
    <w:p w:rsidR="007C6C68" w:rsidRDefault="007C6C68" w:rsidP="000927CA">
      <w:r>
        <w:t xml:space="preserve"> &lt;s:Envelope xmlns:s="http://schemas.xmlsoap.org/soap/envelope/" s:encodingStyle="http://schemas.xmlsoap.org/soap/encoding/" xmlns:xsi="http://www.w3.org/2001/XMLSchema-instance" xmlns:xsd="http://www.w3.org/2001/XMLSchema"&gt;</w:t>
      </w:r>
    </w:p>
    <w:p w:rsidR="007C6C68" w:rsidRDefault="007C6C68" w:rsidP="000927CA">
      <w:r>
        <w:t xml:space="preserve"> &lt;s:Body&gt;</w:t>
      </w:r>
    </w:p>
    <w:p w:rsidR="007C6C68" w:rsidRDefault="007C6C68" w:rsidP="000927CA">
      <w:r>
        <w:t xml:space="preserve"> &lt;u:SetAVTransportURI xmlns:u="urn:schemas-upnp-org:service:AVTransport:1"&gt;</w:t>
      </w:r>
    </w:p>
    <w:p w:rsidR="007C6C68" w:rsidRDefault="007C6C68" w:rsidP="000927CA">
      <w:r>
        <w:t xml:space="preserve">  &lt;InstanceID&gt;0&lt;/InstanceID&gt; </w:t>
      </w:r>
    </w:p>
    <w:p w:rsidR="007C6C68" w:rsidRDefault="007C6C68" w:rsidP="000927CA">
      <w:r>
        <w:t xml:space="preserve">  &lt;CurrentURI&gt;http://192.168.0.103:52100/Music/F2078749.flac&lt;/CurrentURI&gt; </w:t>
      </w:r>
    </w:p>
    <w:p w:rsidR="007C6C68" w:rsidRDefault="007C6C68" w:rsidP="000927CA">
      <w:r>
        <w:t xml:space="preserve">  &lt;CurrentURIMetaData&gt;</w:t>
      </w:r>
    </w:p>
    <w:p w:rsidR="007C6C68" w:rsidRDefault="007C6C68" w:rsidP="000927CA">
      <w:r>
        <w:tab/>
        <w:t xml:space="preserve">  &lt;DIDL-Lite xmlns="urn:schemas-upnp-org:metadata-1-0/DIDL-Lite/" xmlns:dc="http://purl.org/dc/elements/1.1/" xmlns:upnp="urn:schemas-upnp-org:metadata-1-0/upnp/" xmlns:dlna="urn:schemas-dlna-org:device-1-0" xmlns:av="urn:schemas-sony-com:av" xmlns:pv="http://www.pv.com/pvns/"&gt;</w:t>
      </w:r>
    </w:p>
    <w:p w:rsidR="007C6C68" w:rsidRDefault="007C6C68" w:rsidP="000927CA">
      <w:r>
        <w:tab/>
      </w:r>
      <w:r>
        <w:tab/>
        <w:t xml:space="preserve">  &lt;item id="F2078749" parentID="0" restricted="1"&gt;</w:t>
      </w:r>
    </w:p>
    <w:p w:rsidR="007C6C68" w:rsidRDefault="007C6C68" w:rsidP="000927CA">
      <w:r>
        <w:tab/>
      </w:r>
      <w:r>
        <w:tab/>
      </w:r>
      <w:r>
        <w:tab/>
        <w:t xml:space="preserve">  &lt;dc:title&gt;Get It On&lt;/dc:title&gt;</w:t>
      </w:r>
    </w:p>
    <w:p w:rsidR="007C6C68" w:rsidRDefault="007C6C68" w:rsidP="000927CA">
      <w:r>
        <w:tab/>
      </w:r>
      <w:r>
        <w:tab/>
      </w:r>
      <w:r>
        <w:tab/>
        <w:t xml:space="preserve">  &lt;upnp:class&gt;object.item.audioItem.musicTrack&lt;/upnp:class&gt; </w:t>
      </w:r>
    </w:p>
    <w:p w:rsidR="007C6C68" w:rsidRDefault="007C6C68" w:rsidP="000927CA">
      <w:r>
        <w:tab/>
      </w:r>
      <w:r>
        <w:tab/>
      </w:r>
      <w:r>
        <w:tab/>
        <w:t xml:space="preserve">  &lt;upnp:artist&gt;Grinderman&lt;/upnp:artist&gt;</w:t>
      </w:r>
    </w:p>
    <w:p w:rsidR="007C6C68" w:rsidRDefault="007C6C68" w:rsidP="000927CA">
      <w:r>
        <w:tab/>
      </w:r>
      <w:r>
        <w:tab/>
      </w:r>
      <w:r>
        <w:tab/>
        <w:t xml:space="preserve">  &lt;upnp:artist role="Performer"&gt;Grinderman&lt;/upnp:artist&gt;</w:t>
      </w:r>
    </w:p>
    <w:p w:rsidR="007C6C68" w:rsidRDefault="007C6C68" w:rsidP="000927CA">
      <w:r>
        <w:tab/>
      </w:r>
      <w:r>
        <w:tab/>
      </w:r>
      <w:r>
        <w:tab/>
        <w:t xml:space="preserve">  &lt;upnp:artist role="AlbumArtist"&gt;Grinderman&lt;/upnp:artist&gt;</w:t>
      </w:r>
    </w:p>
    <w:p w:rsidR="007C6C68" w:rsidRDefault="007C6C68" w:rsidP="000927CA">
      <w:r>
        <w:tab/>
      </w:r>
      <w:r>
        <w:tab/>
      </w:r>
      <w:r>
        <w:tab/>
        <w:t xml:space="preserve">  &lt;dc:creator&gt;Grinderman&lt;/dc:creator&gt;</w:t>
      </w:r>
    </w:p>
    <w:p w:rsidR="007C6C68" w:rsidRDefault="007C6C68" w:rsidP="000927CA">
      <w:r>
        <w:tab/>
      </w:r>
      <w:r>
        <w:tab/>
      </w:r>
      <w:r>
        <w:tab/>
        <w:t xml:space="preserve">  &lt;upnp:album&gt;Grinderman&lt;/upnp:album&gt;</w:t>
      </w:r>
    </w:p>
    <w:p w:rsidR="007C6C68" w:rsidRDefault="007C6C68" w:rsidP="000927CA">
      <w:r>
        <w:tab/>
      </w:r>
      <w:r>
        <w:tab/>
      </w:r>
      <w:r>
        <w:tab/>
        <w:t xml:space="preserve">  &lt;upnp:genre&gt;Popular&lt;/upnp:genre&gt;</w:t>
      </w:r>
    </w:p>
    <w:p w:rsidR="007C6C68" w:rsidRDefault="007C6C68" w:rsidP="000927CA">
      <w:r>
        <w:tab/>
      </w:r>
      <w:r>
        <w:tab/>
      </w:r>
      <w:r>
        <w:tab/>
        <w:t xml:space="preserve">  &lt;upnp:originalTrackNumber&gt;1&lt;/upnp:originalTrackNumber&gt;</w:t>
      </w:r>
    </w:p>
    <w:p w:rsidR="007C6C68" w:rsidRDefault="007C6C68" w:rsidP="000927CA">
      <w:r>
        <w:tab/>
      </w:r>
      <w:r>
        <w:tab/>
      </w:r>
      <w:r>
        <w:tab/>
        <w:t xml:space="preserve">  &lt;duration&gt;0:03:07.000&lt;/duration&gt;</w:t>
      </w:r>
    </w:p>
    <w:p w:rsidR="007C6C68" w:rsidRDefault="007C6C68" w:rsidP="000927CA">
      <w:r>
        <w:tab/>
      </w:r>
      <w:r>
        <w:tab/>
      </w:r>
      <w:r>
        <w:tab/>
        <w:t xml:space="preserve">  &lt;size&gt;23271070&lt;/size&gt;</w:t>
      </w:r>
    </w:p>
    <w:p w:rsidR="007C6C68" w:rsidRDefault="007C6C68" w:rsidP="000927CA">
      <w:r>
        <w:tab/>
      </w:r>
      <w:r>
        <w:tab/>
      </w:r>
      <w:r>
        <w:tab/>
        <w:t xml:space="preserve">  &lt;dc:date/&gt;</w:t>
      </w:r>
    </w:p>
    <w:p w:rsidR="007C6C68" w:rsidRDefault="007C6C68" w:rsidP="000927CA">
      <w:r>
        <w:tab/>
      </w:r>
      <w:r>
        <w:tab/>
      </w:r>
      <w:r>
        <w:tab/>
        <w:t xml:space="preserve">  &lt;pv:lastPlayedTime/&gt;</w:t>
      </w:r>
    </w:p>
    <w:p w:rsidR="007C6C68" w:rsidRDefault="007C6C68" w:rsidP="000927CA">
      <w:r>
        <w:tab/>
      </w:r>
      <w:r>
        <w:tab/>
      </w:r>
      <w:r>
        <w:tab/>
        <w:t xml:space="preserve">  &lt;pv:addedTime&gt;1325001459&lt;/pv:addedTime&gt;</w:t>
      </w:r>
    </w:p>
    <w:p w:rsidR="007C6C68" w:rsidRDefault="007C6C68" w:rsidP="000927CA">
      <w:r>
        <w:tab/>
      </w:r>
      <w:r>
        <w:tab/>
      </w:r>
      <w:r>
        <w:tab/>
        <w:t xml:space="preserve">  &lt;pv:modificationTime&gt;1234569393&lt;/pv:modificationTime&gt;</w:t>
      </w:r>
    </w:p>
    <w:p w:rsidR="007C6C68" w:rsidRDefault="007C6C68" w:rsidP="000927CA">
      <w:r>
        <w:tab/>
      </w:r>
      <w:r>
        <w:tab/>
      </w:r>
      <w:r>
        <w:tab/>
        <w:t xml:space="preserve">  &lt;upnp:albumArtURI dlna:profileID="JPEG_TN"&gt;http://192.168.0.103:52100/AArt/2078749.jpg&lt;/upnp:albumArtURI&gt;</w:t>
      </w:r>
    </w:p>
    <w:p w:rsidR="007C6C68" w:rsidRDefault="007C6C68" w:rsidP="000927CA">
      <w:r>
        <w:tab/>
      </w:r>
      <w:r>
        <w:tab/>
      </w:r>
      <w:r>
        <w:tab/>
        <w:t xml:space="preserve">  &lt;res protocolInfo="http-get:*:audio/flac:DLNA.ORG_PN=FLAC;DLNA.ORG_OP=01;DLNA.ORG_CI=0;DLNA.ORG_FLAGS=21700000000000000000000000000000" duration="0:03:07.000" size="23271070" nrAudioChannels="2" sampleFrequency="44100" bitsPerSample="16" bitRate="176400"&gt;http://192.168.0.103:52100/Music/F2078749.flac&lt;/res&gt;</w:t>
      </w:r>
    </w:p>
    <w:p w:rsidR="007C6C68" w:rsidRDefault="007C6C68" w:rsidP="000927CA">
      <w:r>
        <w:tab/>
      </w:r>
      <w:r>
        <w:tab/>
      </w:r>
      <w:r>
        <w:tab/>
        <w:t xml:space="preserve">  &lt;res protocolInfo="http-get:*:image/jpeg:DLNA.ORG_PN=JPEG_TN;DLNA.ORG_OP=00;DLNA.ORG_CI=1"&gt;http://192.168.0.103:52100/AArt/2078749.jpg&lt;/res&gt;</w:t>
      </w:r>
    </w:p>
    <w:p w:rsidR="007C6C68" w:rsidRDefault="007C6C68" w:rsidP="000927CA">
      <w:r>
        <w:tab/>
      </w:r>
      <w:r>
        <w:tab/>
        <w:t xml:space="preserve">  &lt;/item&gt;</w:t>
      </w:r>
    </w:p>
    <w:p w:rsidR="007C6C68" w:rsidRDefault="007C6C68" w:rsidP="000927CA">
      <w:r>
        <w:tab/>
        <w:t xml:space="preserve">  &lt;/DIDL-Lite&gt;</w:t>
      </w:r>
    </w:p>
    <w:p w:rsidR="007C6C68" w:rsidRDefault="007C6C68" w:rsidP="000927CA">
      <w:r>
        <w:t xml:space="preserve">  &lt;/CurrentURIMetaData&gt; </w:t>
      </w:r>
    </w:p>
    <w:p w:rsidR="007C6C68" w:rsidRDefault="007C6C68" w:rsidP="000927CA">
      <w:r>
        <w:t xml:space="preserve">  &lt;/u:SetAVTransportURI&gt;</w:t>
      </w:r>
    </w:p>
    <w:p w:rsidR="007C6C68" w:rsidRDefault="007C6C68" w:rsidP="000927CA">
      <w:r>
        <w:t xml:space="preserve">  &lt;/s:Body&gt;</w:t>
      </w:r>
    </w:p>
    <w:p w:rsidR="007C6C68" w:rsidRDefault="007C6C68" w:rsidP="000927CA">
      <w:r>
        <w:tab/>
      </w:r>
      <w:r>
        <w:rPr>
          <w:rFonts w:hint="eastAsia"/>
        </w:rPr>
        <w:t>错误码：</w:t>
      </w:r>
    </w:p>
    <w:p w:rsidR="007C6C68" w:rsidRDefault="007C6C68" w:rsidP="000927CA">
      <w:pPr>
        <w:rPr>
          <w:i/>
          <w:iCs/>
          <w:color w:val="FF0000"/>
          <w:kern w:val="0"/>
          <w:sz w:val="20"/>
          <w:szCs w:val="20"/>
        </w:rPr>
      </w:pPr>
      <w:r w:rsidRPr="00A741D2">
        <w:rPr>
          <w:i/>
          <w:iCs/>
          <w:color w:val="FF0000"/>
          <w:kern w:val="0"/>
          <w:sz w:val="20"/>
          <w:szCs w:val="20"/>
        </w:rPr>
        <w:pict>
          <v:shape id="_x0000_i1028" type="#_x0000_t75" style="width:412.5pt;height:344.25pt">
            <v:imagedata r:id="rId10" o:title=""/>
          </v:shape>
        </w:pict>
      </w:r>
    </w:p>
    <w:p w:rsidR="007C6C68" w:rsidRDefault="007C6C68" w:rsidP="000927CA">
      <w:r w:rsidRPr="00A741D2">
        <w:rPr>
          <w:i/>
          <w:iCs/>
          <w:color w:val="FF0000"/>
          <w:kern w:val="0"/>
          <w:sz w:val="20"/>
          <w:szCs w:val="20"/>
        </w:rPr>
        <w:pict>
          <v:shape id="_x0000_i1029" type="#_x0000_t75" style="width:413.25pt;height:73.5pt">
            <v:imagedata r:id="rId11" o:title=""/>
          </v:shape>
        </w:pict>
      </w:r>
    </w:p>
    <w:p w:rsidR="007C6C68" w:rsidRPr="00AC7663" w:rsidRDefault="007C6C68" w:rsidP="000927CA">
      <w:r>
        <w:t>DIDL-Lite</w:t>
      </w:r>
      <w:r>
        <w:rPr>
          <w:rFonts w:hint="eastAsia"/>
        </w:rPr>
        <w:t>元素介绍</w:t>
      </w:r>
    </w:p>
    <w:p w:rsidR="007C6C68" w:rsidRPr="008809A1" w:rsidRDefault="007C6C68" w:rsidP="000927CA">
      <w:pPr>
        <w:ind w:firstLine="420"/>
      </w:pPr>
      <w:r w:rsidRPr="008809A1">
        <w:rPr>
          <w:rFonts w:hint="eastAsia"/>
        </w:rPr>
        <w:t>有且仅有一个</w:t>
      </w:r>
      <w:r w:rsidRPr="008809A1">
        <w:t xml:space="preserve"> &lt;DIDL-Lite&gt; </w:t>
      </w:r>
      <w:r w:rsidRPr="008809A1">
        <w:rPr>
          <w:rFonts w:hint="eastAsia"/>
        </w:rPr>
        <w:t>元素</w:t>
      </w:r>
      <w:r w:rsidRPr="008809A1">
        <w:t xml:space="preserve"> </w:t>
      </w:r>
    </w:p>
    <w:p w:rsidR="007C6C68" w:rsidRPr="008809A1" w:rsidRDefault="007C6C68" w:rsidP="000927CA">
      <w:pPr>
        <w:ind w:firstLine="420"/>
      </w:pPr>
      <w:r w:rsidRPr="008809A1">
        <w:rPr>
          <w:rFonts w:hint="eastAsia"/>
        </w:rPr>
        <w:t>有且仅有一个</w:t>
      </w:r>
      <w:r w:rsidRPr="008809A1">
        <w:t xml:space="preserve"> &lt;item&gt; </w:t>
      </w:r>
      <w:r w:rsidRPr="008809A1">
        <w:rPr>
          <w:rFonts w:hint="eastAsia"/>
        </w:rPr>
        <w:t>或者一个</w:t>
      </w:r>
      <w:r w:rsidRPr="008809A1">
        <w:t xml:space="preserve"> &lt;container&gt; </w:t>
      </w:r>
      <w:r w:rsidRPr="008809A1">
        <w:rPr>
          <w:rFonts w:hint="eastAsia"/>
        </w:rPr>
        <w:t>元素</w:t>
      </w:r>
    </w:p>
    <w:p w:rsidR="007C6C68" w:rsidRPr="008809A1" w:rsidRDefault="007C6C68" w:rsidP="000927CA">
      <w:pPr>
        <w:ind w:firstLine="420"/>
      </w:pPr>
      <w:r w:rsidRPr="008809A1">
        <w:rPr>
          <w:rFonts w:hint="eastAsia"/>
        </w:rPr>
        <w:t>有且仅有一个</w:t>
      </w:r>
      <w:r w:rsidRPr="008809A1">
        <w:t xml:space="preserve"> &lt;dc:title&gt; </w:t>
      </w:r>
      <w:r w:rsidRPr="008809A1">
        <w:rPr>
          <w:rFonts w:hint="eastAsia"/>
        </w:rPr>
        <w:t>元素，并有属性值</w:t>
      </w:r>
    </w:p>
    <w:p w:rsidR="007C6C68" w:rsidRPr="008809A1" w:rsidRDefault="007C6C68" w:rsidP="000927CA">
      <w:pPr>
        <w:ind w:firstLine="420"/>
      </w:pPr>
      <w:r w:rsidRPr="008809A1">
        <w:rPr>
          <w:rFonts w:hint="eastAsia"/>
        </w:rPr>
        <w:t>零个或者一个</w:t>
      </w:r>
      <w:r w:rsidRPr="008809A1">
        <w:t xml:space="preserve"> &lt;dc:creator&gt; </w:t>
      </w:r>
      <w:r w:rsidRPr="008809A1">
        <w:rPr>
          <w:rFonts w:hint="eastAsia"/>
        </w:rPr>
        <w:t>元素，并带有属性值</w:t>
      </w:r>
      <w:r w:rsidRPr="008809A1">
        <w:t xml:space="preserve"> </w:t>
      </w:r>
    </w:p>
    <w:p w:rsidR="007C6C68" w:rsidRPr="008809A1" w:rsidRDefault="007C6C68" w:rsidP="000927CA">
      <w:pPr>
        <w:ind w:firstLine="420"/>
      </w:pPr>
      <w:r w:rsidRPr="008809A1">
        <w:rPr>
          <w:rFonts w:hint="eastAsia"/>
        </w:rPr>
        <w:t>有且仅有一个</w:t>
      </w:r>
      <w:r w:rsidRPr="008809A1">
        <w:t xml:space="preserve"> &lt;upnp:class&gt; </w:t>
      </w:r>
      <w:r w:rsidRPr="008809A1">
        <w:rPr>
          <w:rFonts w:hint="eastAsia"/>
        </w:rPr>
        <w:t>元素，并带有属性值</w:t>
      </w:r>
    </w:p>
    <w:p w:rsidR="007C6C68" w:rsidRDefault="007C6C68" w:rsidP="007D0345">
      <w:pPr>
        <w:ind w:firstLine="420"/>
      </w:pPr>
      <w:r w:rsidRPr="008809A1">
        <w:rPr>
          <w:rFonts w:hint="eastAsia"/>
        </w:rPr>
        <w:t>至少有一个</w:t>
      </w:r>
      <w:r w:rsidRPr="008809A1">
        <w:t xml:space="preserve"> &lt;res&gt; </w:t>
      </w:r>
      <w:r w:rsidRPr="008809A1">
        <w:rPr>
          <w:rFonts w:hint="eastAsia"/>
        </w:rPr>
        <w:t>元素</w:t>
      </w:r>
    </w:p>
    <w:p w:rsidR="007C6C68" w:rsidRDefault="007C6C68" w:rsidP="007D0345">
      <w:pPr>
        <w:ind w:firstLine="420"/>
      </w:pPr>
    </w:p>
    <w:p w:rsidR="007C6C68" w:rsidRDefault="007C6C68" w:rsidP="00BD443F">
      <w:pPr>
        <w:ind w:firstLineChars="200" w:firstLine="420"/>
      </w:pPr>
      <w:r>
        <w:t>DIDL-Lite</w:t>
      </w:r>
      <w:r>
        <w:rPr>
          <w:rFonts w:hint="eastAsia"/>
        </w:rPr>
        <w:t>文本和片段，且不允许出现</w:t>
      </w:r>
      <w:r>
        <w:t>xml</w:t>
      </w:r>
      <w:r>
        <w:rPr>
          <w:rFonts w:hint="eastAsia"/>
        </w:rPr>
        <w:t>的注释：</w:t>
      </w:r>
      <w:r>
        <w:t>&lt;</w:t>
      </w:r>
      <w:r>
        <w:rPr>
          <w:rFonts w:hint="eastAsia"/>
        </w:rPr>
        <w:t>！</w:t>
      </w:r>
      <w:r>
        <w:t>...&gt;</w:t>
      </w:r>
    </w:p>
    <w:p w:rsidR="007C6C68" w:rsidRDefault="007C6C68" w:rsidP="00BD443F">
      <w:pPr>
        <w:ind w:firstLine="420"/>
      </w:pPr>
      <w:r>
        <w:t>DIDL-Lite</w:t>
      </w:r>
      <w:r>
        <w:rPr>
          <w:rFonts w:hint="eastAsia"/>
        </w:rPr>
        <w:t>的值不应设在为空或者完全为空格，这样可能导致对端实体无法处理这些值。所以必须使用非空和非空格值。</w:t>
      </w:r>
    </w:p>
    <w:p w:rsidR="007C6C68" w:rsidRDefault="007C6C68" w:rsidP="00BD443F">
      <w:pPr>
        <w:ind w:firstLine="420"/>
      </w:pPr>
      <w:r w:rsidRPr="00BD443F">
        <w:rPr>
          <w:b/>
        </w:rPr>
        <w:t>dc:title</w:t>
      </w:r>
      <w:r w:rsidRPr="00BD443F">
        <w:rPr>
          <w:rFonts w:hint="eastAsia"/>
          <w:b/>
        </w:rPr>
        <w:t>，</w:t>
      </w:r>
      <w:r w:rsidRPr="00BD443F">
        <w:rPr>
          <w:b/>
        </w:rPr>
        <w:t>upnp:class</w:t>
      </w:r>
      <w:r>
        <w:rPr>
          <w:rFonts w:hint="eastAsia"/>
        </w:rPr>
        <w:t>字段的属性值必须不能大于</w:t>
      </w:r>
      <w:r>
        <w:t>256</w:t>
      </w:r>
      <w:r>
        <w:rPr>
          <w:rFonts w:hint="eastAsia"/>
        </w:rPr>
        <w:t>个</w:t>
      </w:r>
      <w:r>
        <w:t>byte,</w:t>
      </w:r>
      <w:r>
        <w:rPr>
          <w:rFonts w:hint="eastAsia"/>
        </w:rPr>
        <w:t>且必须是</w:t>
      </w:r>
      <w:r>
        <w:t>utf8</w:t>
      </w:r>
      <w:r>
        <w:rPr>
          <w:rFonts w:hint="eastAsia"/>
        </w:rPr>
        <w:t>编码。</w:t>
      </w:r>
    </w:p>
    <w:p w:rsidR="007C6C68" w:rsidRDefault="007C6C68" w:rsidP="00BD443F">
      <w:pPr>
        <w:ind w:firstLine="420"/>
      </w:pPr>
      <w:r>
        <w:rPr>
          <w:rFonts w:hint="eastAsia"/>
        </w:rPr>
        <w:t>所有的</w:t>
      </w:r>
      <w:r w:rsidRPr="00BD443F">
        <w:rPr>
          <w:b/>
        </w:rPr>
        <w:t>uri</w:t>
      </w:r>
      <w:r>
        <w:rPr>
          <w:rFonts w:hint="eastAsia"/>
        </w:rPr>
        <w:t>类型字段的长度限制为</w:t>
      </w:r>
      <w:r>
        <w:t>1024</w:t>
      </w:r>
      <w:r>
        <w:rPr>
          <w:rFonts w:hint="eastAsia"/>
        </w:rPr>
        <w:t>字节，且是</w:t>
      </w:r>
      <w:r>
        <w:t>utf-8</w:t>
      </w:r>
      <w:r>
        <w:rPr>
          <w:rFonts w:hint="eastAsia"/>
        </w:rPr>
        <w:t>编码。</w:t>
      </w:r>
    </w:p>
    <w:p w:rsidR="007C6C68" w:rsidRDefault="007C6C68" w:rsidP="00BD443F">
      <w:pPr>
        <w:pStyle w:val="DefaultStyle"/>
      </w:pPr>
      <w:r>
        <w:rPr>
          <w:rFonts w:hint="eastAsia"/>
        </w:rPr>
        <w:t>相应的</w:t>
      </w:r>
      <w:r w:rsidRPr="00BD443F">
        <w:rPr>
          <w:b/>
        </w:rPr>
        <w:t>dc:class</w:t>
      </w:r>
      <w:r>
        <w:rPr>
          <w:rFonts w:hint="eastAsia"/>
        </w:rPr>
        <w:t>推荐填充的属性</w:t>
      </w:r>
    </w:p>
    <w:tbl>
      <w:tblPr>
        <w:tblW w:w="0" w:type="auto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000"/>
      </w:tblPr>
      <w:tblGrid>
        <w:gridCol w:w="4153"/>
        <w:gridCol w:w="4152"/>
      </w:tblGrid>
      <w:tr w:rsidR="007C6C68" w:rsidRPr="003365C6" w:rsidTr="00DD3839">
        <w:tc>
          <w:tcPr>
            <w:tcW w:w="4153" w:type="dxa"/>
            <w:shd w:val="clear" w:color="auto" w:fill="FFFFFF"/>
            <w:tcMar>
              <w:left w:w="51" w:type="dxa"/>
            </w:tcMar>
          </w:tcPr>
          <w:p w:rsidR="007C6C68" w:rsidRPr="003365C6" w:rsidRDefault="007C6C68" w:rsidP="00DD3839">
            <w:pPr>
              <w:pStyle w:val="DefaultStyle"/>
            </w:pPr>
            <w:r w:rsidRPr="003365C6">
              <w:t>object.item.imageItem</w:t>
            </w:r>
          </w:p>
        </w:tc>
        <w:tc>
          <w:tcPr>
            <w:tcW w:w="4152" w:type="dxa"/>
            <w:tcBorders>
              <w:left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7C6C68" w:rsidRPr="003365C6" w:rsidRDefault="007C6C68" w:rsidP="00DD3839">
            <w:pPr>
              <w:pStyle w:val="TableContents"/>
            </w:pPr>
            <w:r w:rsidRPr="003365C6">
              <w:t>dc:creator, upnp:album, upnp:genre,</w:t>
            </w:r>
          </w:p>
          <w:p w:rsidR="007C6C68" w:rsidRPr="003365C6" w:rsidRDefault="007C6C68" w:rsidP="00DD3839">
            <w:pPr>
              <w:pStyle w:val="TableContents"/>
            </w:pPr>
            <w:r w:rsidRPr="003365C6">
              <w:t>res@duration, res@size</w:t>
            </w:r>
          </w:p>
        </w:tc>
      </w:tr>
      <w:tr w:rsidR="007C6C68" w:rsidRPr="003365C6" w:rsidTr="00DD3839">
        <w:tc>
          <w:tcPr>
            <w:tcW w:w="4153" w:type="dxa"/>
            <w:shd w:val="clear" w:color="auto" w:fill="FFFFFF"/>
            <w:tcMar>
              <w:left w:w="51" w:type="dxa"/>
            </w:tcMar>
          </w:tcPr>
          <w:p w:rsidR="007C6C68" w:rsidRPr="003365C6" w:rsidRDefault="007C6C68" w:rsidP="00DD3839">
            <w:pPr>
              <w:pStyle w:val="DefaultStyle"/>
            </w:pPr>
            <w:r w:rsidRPr="003365C6">
              <w:t>object.item.audioItem</w:t>
            </w:r>
          </w:p>
        </w:tc>
        <w:tc>
          <w:tcPr>
            <w:tcW w:w="4152" w:type="dxa"/>
            <w:tcBorders>
              <w:left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7C6C68" w:rsidRPr="003365C6" w:rsidRDefault="007C6C68" w:rsidP="00DD3839">
            <w:pPr>
              <w:pStyle w:val="TableContents"/>
            </w:pPr>
            <w:r w:rsidRPr="003365C6">
              <w:t>dc:date, res@resolution, res@size</w:t>
            </w:r>
          </w:p>
        </w:tc>
      </w:tr>
      <w:tr w:rsidR="007C6C68" w:rsidRPr="003365C6" w:rsidTr="00DD3839">
        <w:tc>
          <w:tcPr>
            <w:tcW w:w="4153" w:type="dxa"/>
            <w:shd w:val="clear" w:color="auto" w:fill="FFFFFF"/>
            <w:tcMar>
              <w:left w:w="51" w:type="dxa"/>
            </w:tcMar>
          </w:tcPr>
          <w:p w:rsidR="007C6C68" w:rsidRPr="003365C6" w:rsidRDefault="007C6C68" w:rsidP="00DD3839">
            <w:pPr>
              <w:pStyle w:val="DefaultStyle"/>
            </w:pPr>
            <w:r w:rsidRPr="003365C6">
              <w:t>object.item.videoItem</w:t>
            </w:r>
          </w:p>
        </w:tc>
        <w:tc>
          <w:tcPr>
            <w:tcW w:w="4152" w:type="dxa"/>
            <w:tcBorders>
              <w:left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7C6C68" w:rsidRPr="003365C6" w:rsidRDefault="007C6C68" w:rsidP="00DD3839">
            <w:pPr>
              <w:pStyle w:val="TableContents"/>
            </w:pPr>
            <w:r w:rsidRPr="003365C6">
              <w:t>dc:date, upnp:genre, res@duration,</w:t>
            </w:r>
          </w:p>
          <w:p w:rsidR="007C6C68" w:rsidRPr="003365C6" w:rsidRDefault="007C6C68" w:rsidP="00DD3839">
            <w:pPr>
              <w:pStyle w:val="TableContents"/>
            </w:pPr>
            <w:r w:rsidRPr="003365C6">
              <w:t>res@size</w:t>
            </w:r>
          </w:p>
        </w:tc>
      </w:tr>
      <w:tr w:rsidR="007C6C68" w:rsidRPr="003365C6" w:rsidTr="00DD3839">
        <w:tc>
          <w:tcPr>
            <w:tcW w:w="4153" w:type="dxa"/>
            <w:shd w:val="clear" w:color="auto" w:fill="FFFFFF"/>
            <w:tcMar>
              <w:left w:w="51" w:type="dxa"/>
            </w:tcMar>
          </w:tcPr>
          <w:p w:rsidR="007C6C68" w:rsidRPr="003365C6" w:rsidRDefault="007C6C68" w:rsidP="00DD3839">
            <w:pPr>
              <w:pStyle w:val="TableContents"/>
            </w:pPr>
            <w:r w:rsidRPr="003365C6">
              <w:t xml:space="preserve">object.container.album.musicAlbum </w:t>
            </w:r>
          </w:p>
        </w:tc>
        <w:tc>
          <w:tcPr>
            <w:tcW w:w="4152" w:type="dxa"/>
            <w:tcBorders>
              <w:left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7C6C68" w:rsidRPr="003365C6" w:rsidRDefault="007C6C68" w:rsidP="00DD3839">
            <w:pPr>
              <w:pStyle w:val="TableContents"/>
            </w:pPr>
            <w:r w:rsidRPr="003365C6">
              <w:t>dc:creator, upnp:genre, @childCount</w:t>
            </w:r>
          </w:p>
        </w:tc>
      </w:tr>
    </w:tbl>
    <w:p w:rsidR="007C6C68" w:rsidRPr="00BD443F" w:rsidRDefault="007C6C68" w:rsidP="00BD443F">
      <w:pPr>
        <w:ind w:firstLine="420"/>
      </w:pPr>
    </w:p>
    <w:p w:rsidR="007C6C68" w:rsidRPr="008809A1" w:rsidRDefault="007C6C68" w:rsidP="000927CA">
      <w:pPr>
        <w:ind w:firstLine="420"/>
      </w:pPr>
      <w:r w:rsidRPr="008E0546">
        <w:rPr>
          <w:b/>
        </w:rPr>
        <w:t>DLNA.ORG_OP</w:t>
      </w:r>
      <w:r w:rsidRPr="008809A1">
        <w:rPr>
          <w:rFonts w:hint="eastAsia"/>
        </w:rPr>
        <w:t>：</w:t>
      </w:r>
      <w:r>
        <w:rPr>
          <w:rFonts w:hint="eastAsia"/>
        </w:rPr>
        <w:t>两位的参数，每一位只能是</w:t>
      </w:r>
      <w:r>
        <w:t>0</w:t>
      </w:r>
      <w:r>
        <w:rPr>
          <w:rFonts w:hint="eastAsia"/>
        </w:rPr>
        <w:t>或</w:t>
      </w:r>
      <w:r>
        <w:t>1</w:t>
      </w:r>
      <w:r>
        <w:rPr>
          <w:rFonts w:hint="eastAsia"/>
        </w:rPr>
        <w:t>。</w:t>
      </w:r>
      <w:r w:rsidRPr="008809A1">
        <w:rPr>
          <w:rFonts w:hint="eastAsia"/>
        </w:rPr>
        <w:t>前一位表示</w:t>
      </w:r>
      <w:r w:rsidRPr="008809A1">
        <w:t>byte seek,</w:t>
      </w:r>
      <w:r w:rsidRPr="008809A1">
        <w:rPr>
          <w:rFonts w:hint="eastAsia"/>
        </w:rPr>
        <w:t>后一位表示</w:t>
      </w:r>
      <w:r w:rsidRPr="008809A1">
        <w:t>time seek</w:t>
      </w:r>
    </w:p>
    <w:p w:rsidR="007C6C68" w:rsidRPr="008809A1" w:rsidRDefault="007C6C68" w:rsidP="00AC7663">
      <w:r w:rsidRPr="008809A1">
        <w:tab/>
      </w:r>
      <w:r>
        <w:t xml:space="preserve">  </w:t>
      </w:r>
      <w:r w:rsidRPr="008809A1">
        <w:t xml:space="preserve">01 </w:t>
      </w:r>
      <w:r w:rsidRPr="008809A1">
        <w:rPr>
          <w:rFonts w:hint="eastAsia"/>
        </w:rPr>
        <w:t>仅支持</w:t>
      </w:r>
      <w:r w:rsidRPr="008809A1">
        <w:t>time seek</w:t>
      </w:r>
      <w:r w:rsidRPr="008809A1">
        <w:br/>
        <w:t xml:space="preserve">      10 </w:t>
      </w:r>
      <w:r w:rsidRPr="008809A1">
        <w:rPr>
          <w:rFonts w:hint="eastAsia"/>
        </w:rPr>
        <w:t>仅</w:t>
      </w:r>
      <w:r w:rsidRPr="008809A1">
        <w:t>byte seek</w:t>
      </w:r>
    </w:p>
    <w:p w:rsidR="007C6C68" w:rsidRDefault="007C6C68" w:rsidP="008809A1">
      <w:r w:rsidRPr="008809A1">
        <w:t xml:space="preserve">      11 time seek</w:t>
      </w:r>
      <w:r w:rsidRPr="008809A1">
        <w:rPr>
          <w:rFonts w:hint="eastAsia"/>
        </w:rPr>
        <w:t>和</w:t>
      </w:r>
      <w:r w:rsidRPr="008809A1">
        <w:t>byte seek</w:t>
      </w:r>
      <w:r w:rsidRPr="008809A1">
        <w:rPr>
          <w:rFonts w:hint="eastAsia"/>
        </w:rPr>
        <w:t>都支持</w:t>
      </w:r>
    </w:p>
    <w:p w:rsidR="007C6C68" w:rsidRDefault="007C6C68" w:rsidP="008809A1"/>
    <w:p w:rsidR="007C6C68" w:rsidRPr="000655E1" w:rsidRDefault="007C6C68" w:rsidP="008809A1">
      <w:r w:rsidRPr="000655E1">
        <w:rPr>
          <w:rFonts w:hint="eastAsia"/>
        </w:rPr>
        <w:t>在</w:t>
      </w:r>
      <w:r w:rsidRPr="000655E1">
        <w:t>protcolInfo</w:t>
      </w:r>
      <w:r w:rsidRPr="000655E1">
        <w:rPr>
          <w:rFonts w:hint="eastAsia"/>
        </w:rPr>
        <w:t>的字段中，只有</w:t>
      </w:r>
      <w:r w:rsidRPr="000655E1">
        <w:t xml:space="preserve"> DLNA.ORG_PN</w:t>
      </w:r>
      <w:r w:rsidRPr="000655E1">
        <w:rPr>
          <w:rFonts w:hint="eastAsia"/>
        </w:rPr>
        <w:t>是</w:t>
      </w:r>
      <w:r>
        <w:rPr>
          <w:rFonts w:hint="eastAsia"/>
        </w:rPr>
        <w:t>限制必须</w:t>
      </w:r>
      <w:r w:rsidRPr="000655E1">
        <w:rPr>
          <w:rFonts w:hint="eastAsia"/>
        </w:rPr>
        <w:t>的，其他的都是可选的。</w:t>
      </w:r>
    </w:p>
    <w:p w:rsidR="007C6C68" w:rsidRDefault="007C6C68" w:rsidP="009559D5">
      <w:pPr>
        <w:pStyle w:val="Heading3"/>
      </w:pPr>
      <w:r w:rsidRPr="00AC7663">
        <w:t>GetTransportInfo()</w:t>
      </w:r>
    </w:p>
    <w:p w:rsidR="007C6C68" w:rsidRDefault="007C6C68" w:rsidP="008809A1">
      <w:r>
        <w:tab/>
      </w:r>
      <w:r>
        <w:rPr>
          <w:rFonts w:hint="eastAsia"/>
        </w:rPr>
        <w:t>获取当前</w:t>
      </w:r>
      <w:r>
        <w:t>Render</w:t>
      </w:r>
      <w:r>
        <w:rPr>
          <w:rFonts w:hint="eastAsia"/>
        </w:rPr>
        <w:t>的状态。随时都可以发送这个请求，不依赖于播放器的状态。</w:t>
      </w:r>
    </w:p>
    <w:p w:rsidR="007C6C68" w:rsidRDefault="007C6C68" w:rsidP="008809A1">
      <w:r>
        <w:pict>
          <v:shape id="_x0000_i1030" type="#_x0000_t75" style="width:399pt;height:35.25pt">
            <v:imagedata r:id="rId12" o:title=""/>
          </v:shape>
        </w:pict>
      </w:r>
    </w:p>
    <w:p w:rsidR="007C6C68" w:rsidRDefault="007C6C68" w:rsidP="009559D5">
      <w:pPr>
        <w:pStyle w:val="Heading3"/>
      </w:pPr>
      <w:r w:rsidRPr="00AC7663">
        <w:t>GetPositionInfo()</w:t>
      </w:r>
    </w:p>
    <w:p w:rsidR="007C6C68" w:rsidRDefault="007C6C68" w:rsidP="00AE6E0B">
      <w:r>
        <w:tab/>
      </w:r>
      <w:r>
        <w:rPr>
          <w:rFonts w:hint="eastAsia"/>
        </w:rPr>
        <w:t>获取当前播放进度。</w:t>
      </w:r>
    </w:p>
    <w:p w:rsidR="007C6C68" w:rsidRDefault="007C6C68" w:rsidP="00AE6E0B">
      <w:r>
        <w:rPr>
          <w:rFonts w:hint="eastAsia"/>
        </w:rPr>
        <w:t>错误码</w:t>
      </w:r>
    </w:p>
    <w:p w:rsidR="007C6C68" w:rsidRPr="00AE6E0B" w:rsidRDefault="007C6C68" w:rsidP="00AE6E0B">
      <w:r>
        <w:pict>
          <v:shape id="_x0000_i1031" type="#_x0000_t75" style="width:399pt;height:35.25pt">
            <v:imagedata r:id="rId12" o:title=""/>
          </v:shape>
        </w:pict>
      </w:r>
    </w:p>
    <w:p w:rsidR="007C6C68" w:rsidRDefault="007C6C68" w:rsidP="009559D5">
      <w:pPr>
        <w:pStyle w:val="Heading3"/>
      </w:pPr>
      <w:r w:rsidRPr="009559D5">
        <w:t>Stop()</w:t>
      </w:r>
    </w:p>
    <w:p w:rsidR="007C6C68" w:rsidRDefault="007C6C68" w:rsidP="00AE6E0B">
      <w:r>
        <w:tab/>
      </w:r>
      <w:r>
        <w:rPr>
          <w:rFonts w:hint="eastAsia"/>
        </w:rPr>
        <w:t>停止播放。</w:t>
      </w:r>
      <w:r w:rsidRPr="00AB26F8">
        <w:rPr>
          <w:rFonts w:hint="eastAsia"/>
        </w:rPr>
        <w:t>除了</w:t>
      </w:r>
      <w:r w:rsidRPr="00AB26F8">
        <w:t xml:space="preserve"> NO_MEDIA_PRESENT</w:t>
      </w:r>
      <w:r w:rsidRPr="00AB26F8">
        <w:rPr>
          <w:rFonts w:hint="eastAsia"/>
        </w:rPr>
        <w:t>状态外，其他状态下都可以执行这个请求。</w:t>
      </w:r>
      <w:r>
        <w:rPr>
          <w:rFonts w:hint="eastAsia"/>
        </w:rPr>
        <w:t>状态变更为</w:t>
      </w:r>
      <w:r>
        <w:t>STOPED.</w:t>
      </w:r>
    </w:p>
    <w:p w:rsidR="007C6C68" w:rsidRDefault="007C6C68" w:rsidP="00AE6E0B">
      <w:r>
        <w:tab/>
      </w:r>
      <w:r>
        <w:rPr>
          <w:rFonts w:hint="eastAsia"/>
        </w:rPr>
        <w:t>错误码：</w:t>
      </w:r>
    </w:p>
    <w:p w:rsidR="007C6C68" w:rsidRPr="00AE6E0B" w:rsidRDefault="007C6C68" w:rsidP="00AE6E0B">
      <w:r>
        <w:pict>
          <v:shape id="_x0000_i1032" type="#_x0000_t75" style="width:395.25pt;height:162.75pt">
            <v:imagedata r:id="rId13" o:title=""/>
          </v:shape>
        </w:pict>
      </w:r>
    </w:p>
    <w:p w:rsidR="007C6C68" w:rsidRDefault="007C6C68" w:rsidP="009559D5">
      <w:pPr>
        <w:pStyle w:val="Heading3"/>
      </w:pPr>
      <w:r w:rsidRPr="009559D5">
        <w:t>Play()</w:t>
      </w:r>
    </w:p>
    <w:p w:rsidR="007C6C68" w:rsidRDefault="007C6C68" w:rsidP="00AE6E0B">
      <w:r>
        <w:tab/>
      </w:r>
      <w:r>
        <w:rPr>
          <w:rFonts w:hint="eastAsia"/>
        </w:rPr>
        <w:t>播放。</w:t>
      </w:r>
      <w:r w:rsidRPr="00AB26F8">
        <w:rPr>
          <w:rFonts w:hint="eastAsia"/>
        </w:rPr>
        <w:t>仅可以在</w:t>
      </w:r>
      <w:r w:rsidRPr="00AB26F8">
        <w:t xml:space="preserve"> “STOPPED”, “PLAYING”, </w:t>
      </w:r>
      <w:r w:rsidRPr="00AB26F8">
        <w:rPr>
          <w:rFonts w:hint="eastAsia"/>
        </w:rPr>
        <w:t>和</w:t>
      </w:r>
      <w:r w:rsidRPr="00AB26F8">
        <w:t>“PAUSED_PLAYBACK”</w:t>
      </w:r>
      <w:r w:rsidRPr="00AB26F8">
        <w:rPr>
          <w:rFonts w:hint="eastAsia"/>
        </w:rPr>
        <w:t>做这个请求，否则会</w:t>
      </w:r>
      <w:r>
        <w:rPr>
          <w:rFonts w:hint="eastAsia"/>
        </w:rPr>
        <w:t>收</w:t>
      </w:r>
      <w:r w:rsidRPr="00AB26F8">
        <w:rPr>
          <w:rFonts w:hint="eastAsia"/>
        </w:rPr>
        <w:t>到</w:t>
      </w:r>
      <w:r w:rsidRPr="00AB26F8">
        <w:t>701</w:t>
      </w:r>
      <w:r w:rsidRPr="00AB26F8">
        <w:rPr>
          <w:rFonts w:hint="eastAsia"/>
        </w:rPr>
        <w:t>错误。</w:t>
      </w:r>
    </w:p>
    <w:p w:rsidR="007C6C68" w:rsidRDefault="007C6C68" w:rsidP="00AE6E0B">
      <w:r>
        <w:tab/>
      </w:r>
      <w:r>
        <w:rPr>
          <w:rFonts w:hint="eastAsia"/>
        </w:rPr>
        <w:t>错误码：</w:t>
      </w:r>
    </w:p>
    <w:p w:rsidR="007C6C68" w:rsidRDefault="007C6C68" w:rsidP="00AE6E0B">
      <w:r>
        <w:pict>
          <v:shape id="_x0000_i1033" type="#_x0000_t75" style="width:397.5pt;height:490.5pt">
            <v:imagedata r:id="rId14" o:title=""/>
          </v:shape>
        </w:pict>
      </w:r>
    </w:p>
    <w:p w:rsidR="007C6C68" w:rsidRDefault="007C6C68" w:rsidP="00AE6E0B"/>
    <w:p w:rsidR="007C6C68" w:rsidRPr="00AE6E0B" w:rsidRDefault="007C6C68" w:rsidP="00AE6E0B"/>
    <w:p w:rsidR="007C6C68" w:rsidRDefault="007C6C68" w:rsidP="009559D5">
      <w:pPr>
        <w:pStyle w:val="Heading3"/>
      </w:pPr>
      <w:r w:rsidRPr="009559D5">
        <w:t>Pause()</w:t>
      </w:r>
    </w:p>
    <w:p w:rsidR="007C6C68" w:rsidRDefault="007C6C68" w:rsidP="00AE6E0B">
      <w:r>
        <w:tab/>
      </w:r>
      <w:r>
        <w:rPr>
          <w:rFonts w:hint="eastAsia"/>
        </w:rPr>
        <w:t>停止播放。处于</w:t>
      </w:r>
      <w:r>
        <w:t>PLAYING</w:t>
      </w:r>
      <w:r>
        <w:rPr>
          <w:rFonts w:hint="eastAsia"/>
        </w:rPr>
        <w:t>和</w:t>
      </w:r>
      <w:r>
        <w:t>RECORDING</w:t>
      </w:r>
      <w:r>
        <w:rPr>
          <w:rFonts w:hint="eastAsia"/>
        </w:rPr>
        <w:t>状态可以发出这个请求，其他状态则会返回</w:t>
      </w:r>
      <w:r>
        <w:t>701</w:t>
      </w:r>
      <w:r>
        <w:rPr>
          <w:rFonts w:hint="eastAsia"/>
        </w:rPr>
        <w:t>错误码。</w:t>
      </w:r>
    </w:p>
    <w:p w:rsidR="007C6C68" w:rsidRDefault="007C6C68" w:rsidP="00AE6E0B">
      <w:r>
        <w:tab/>
      </w:r>
      <w:r>
        <w:rPr>
          <w:rFonts w:hint="eastAsia"/>
        </w:rPr>
        <w:t>错误码：</w:t>
      </w:r>
    </w:p>
    <w:p w:rsidR="007C6C68" w:rsidRPr="007F57D3" w:rsidRDefault="007C6C68" w:rsidP="00AE6E0B">
      <w:r>
        <w:pict>
          <v:shape id="_x0000_i1034" type="#_x0000_t75" style="width:399pt;height:180pt">
            <v:imagedata r:id="rId15" o:title=""/>
          </v:shape>
        </w:pict>
      </w:r>
    </w:p>
    <w:p w:rsidR="007C6C68" w:rsidRDefault="007C6C68" w:rsidP="009559D5">
      <w:pPr>
        <w:pStyle w:val="Heading3"/>
      </w:pPr>
      <w:r w:rsidRPr="009559D5">
        <w:t>Seek()</w:t>
      </w:r>
    </w:p>
    <w:p w:rsidR="007C6C68" w:rsidRDefault="007C6C68" w:rsidP="00AE6E0B">
      <w:r>
        <w:tab/>
      </w:r>
      <w:r>
        <w:rPr>
          <w:rFonts w:hint="eastAsia"/>
        </w:rPr>
        <w:t>播放定位。定位有几种类型：</w:t>
      </w:r>
    </w:p>
    <w:p w:rsidR="007C6C68" w:rsidRPr="00F81C9C" w:rsidRDefault="007C6C68" w:rsidP="00AE6E0B">
      <w:r w:rsidRPr="00F81C9C">
        <w:t>TRACK_NR</w:t>
      </w:r>
      <w:r w:rsidRPr="00F81C9C">
        <w:rPr>
          <w:rFonts w:hint="eastAsia"/>
        </w:rPr>
        <w:t>：代表从头开始</w:t>
      </w:r>
    </w:p>
    <w:p w:rsidR="007C6C68" w:rsidRPr="00F81C9C" w:rsidRDefault="007C6C68" w:rsidP="00AE6E0B">
      <w:r w:rsidRPr="00F81C9C">
        <w:t>ABS_TIME</w:t>
      </w:r>
    </w:p>
    <w:p w:rsidR="007C6C68" w:rsidRPr="00F81C9C" w:rsidRDefault="007C6C68" w:rsidP="00AE6E0B">
      <w:r w:rsidRPr="00F81C9C">
        <w:tab/>
      </w:r>
      <w:r w:rsidRPr="00F81C9C">
        <w:rPr>
          <w:rFonts w:hint="eastAsia"/>
        </w:rPr>
        <w:t>绝对时间</w:t>
      </w:r>
    </w:p>
    <w:p w:rsidR="007C6C68" w:rsidRPr="00F81C9C" w:rsidRDefault="007C6C68" w:rsidP="00AE6E0B">
      <w:r w:rsidRPr="00F81C9C">
        <w:t>REL_TIME</w:t>
      </w:r>
    </w:p>
    <w:p w:rsidR="007C6C68" w:rsidRDefault="007C6C68" w:rsidP="00AE6E0B">
      <w:r w:rsidRPr="00F81C9C">
        <w:tab/>
      </w:r>
      <w:r w:rsidRPr="00F81C9C">
        <w:rPr>
          <w:rFonts w:hint="eastAsia"/>
        </w:rPr>
        <w:t>相对时间。</w:t>
      </w:r>
    </w:p>
    <w:p w:rsidR="007C6C68" w:rsidRPr="00AE6E0B" w:rsidRDefault="007C6C68" w:rsidP="007131FC"/>
    <w:sectPr w:rsidR="007C6C68" w:rsidRPr="00AE6E0B" w:rsidSect="008F1A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C6C68" w:rsidRDefault="007C6C68" w:rsidP="00DD7B6E">
      <w:r>
        <w:separator/>
      </w:r>
    </w:p>
  </w:endnote>
  <w:endnote w:type="continuationSeparator" w:id="0">
    <w:p w:rsidR="007C6C68" w:rsidRDefault="007C6C68" w:rsidP="00DD7B6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C6C68" w:rsidRDefault="007C6C68" w:rsidP="00DD7B6E">
      <w:r>
        <w:separator/>
      </w:r>
    </w:p>
  </w:footnote>
  <w:footnote w:type="continuationSeparator" w:id="0">
    <w:p w:rsidR="007C6C68" w:rsidRDefault="007C6C68" w:rsidP="00DD7B6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600E5EB2"/>
    <w:lvl w:ilvl="0">
      <w:start w:val="1"/>
      <w:numFmt w:val="decimal"/>
      <w:lvlText w:val="%1."/>
      <w:lvlJc w:val="left"/>
      <w:pPr>
        <w:tabs>
          <w:tab w:val="num" w:pos="2040"/>
        </w:tabs>
        <w:ind w:left="2040" w:hanging="360"/>
      </w:pPr>
      <w:rPr>
        <w:rFonts w:cs="Times New Roman"/>
      </w:rPr>
    </w:lvl>
  </w:abstractNum>
  <w:abstractNum w:abstractNumId="1">
    <w:nsid w:val="FFFFFF7D"/>
    <w:multiLevelType w:val="singleLevel"/>
    <w:tmpl w:val="4AEA6112"/>
    <w:lvl w:ilvl="0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cs="Times New Roman"/>
      </w:rPr>
    </w:lvl>
  </w:abstractNum>
  <w:abstractNum w:abstractNumId="2">
    <w:nsid w:val="FFFFFF7E"/>
    <w:multiLevelType w:val="singleLevel"/>
    <w:tmpl w:val="D9EAA062"/>
    <w:lvl w:ilvl="0">
      <w:start w:val="1"/>
      <w:numFmt w:val="decimal"/>
      <w:lvlText w:val="%1."/>
      <w:lvlJc w:val="left"/>
      <w:pPr>
        <w:tabs>
          <w:tab w:val="num" w:pos="1200"/>
        </w:tabs>
        <w:ind w:left="1200" w:hanging="360"/>
      </w:pPr>
      <w:rPr>
        <w:rFonts w:cs="Times New Roman"/>
      </w:rPr>
    </w:lvl>
  </w:abstractNum>
  <w:abstractNum w:abstractNumId="3">
    <w:nsid w:val="FFFFFF7F"/>
    <w:multiLevelType w:val="singleLevel"/>
    <w:tmpl w:val="3EB054AC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cs="Times New Roman"/>
      </w:rPr>
    </w:lvl>
  </w:abstractNum>
  <w:abstractNum w:abstractNumId="4">
    <w:nsid w:val="FFFFFF80"/>
    <w:multiLevelType w:val="singleLevel"/>
    <w:tmpl w:val="F3EE7582"/>
    <w:lvl w:ilvl="0">
      <w:start w:val="1"/>
      <w:numFmt w:val="bullet"/>
      <w:lvlText w:val="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62D6426E"/>
    <w:lvl w:ilvl="0">
      <w:start w:val="1"/>
      <w:numFmt w:val="bullet"/>
      <w:lvlText w:val="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927E854A"/>
    <w:lvl w:ilvl="0">
      <w:start w:val="1"/>
      <w:numFmt w:val="bullet"/>
      <w:lvlText w:val="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B55AD7D4"/>
    <w:lvl w:ilvl="0">
      <w:start w:val="1"/>
      <w:numFmt w:val="bullet"/>
      <w:lvlText w:val="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579086F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5CCA198E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D7B6E"/>
    <w:rsid w:val="000132F5"/>
    <w:rsid w:val="00040540"/>
    <w:rsid w:val="00044C72"/>
    <w:rsid w:val="000655E1"/>
    <w:rsid w:val="00066548"/>
    <w:rsid w:val="00071CC4"/>
    <w:rsid w:val="000927CA"/>
    <w:rsid w:val="00095E7C"/>
    <w:rsid w:val="000B15D6"/>
    <w:rsid w:val="000C0656"/>
    <w:rsid w:val="000E6A28"/>
    <w:rsid w:val="001003CC"/>
    <w:rsid w:val="00125B94"/>
    <w:rsid w:val="00167DEF"/>
    <w:rsid w:val="00285122"/>
    <w:rsid w:val="002A1D2D"/>
    <w:rsid w:val="002F6C0A"/>
    <w:rsid w:val="003009B8"/>
    <w:rsid w:val="00325333"/>
    <w:rsid w:val="0033048D"/>
    <w:rsid w:val="003365C6"/>
    <w:rsid w:val="00341AEB"/>
    <w:rsid w:val="0036493D"/>
    <w:rsid w:val="00381762"/>
    <w:rsid w:val="003B30B6"/>
    <w:rsid w:val="003B3528"/>
    <w:rsid w:val="003B6DCB"/>
    <w:rsid w:val="003B719F"/>
    <w:rsid w:val="003C0CBA"/>
    <w:rsid w:val="003E10C7"/>
    <w:rsid w:val="003E4BDA"/>
    <w:rsid w:val="00404DE9"/>
    <w:rsid w:val="004127DD"/>
    <w:rsid w:val="00420568"/>
    <w:rsid w:val="0047389C"/>
    <w:rsid w:val="00477885"/>
    <w:rsid w:val="004A726A"/>
    <w:rsid w:val="004E7B78"/>
    <w:rsid w:val="004F1832"/>
    <w:rsid w:val="004F62A9"/>
    <w:rsid w:val="004F701A"/>
    <w:rsid w:val="005205A8"/>
    <w:rsid w:val="005373C7"/>
    <w:rsid w:val="005416F0"/>
    <w:rsid w:val="00541860"/>
    <w:rsid w:val="0058168F"/>
    <w:rsid w:val="00593F59"/>
    <w:rsid w:val="00643DCF"/>
    <w:rsid w:val="006E0203"/>
    <w:rsid w:val="007131FC"/>
    <w:rsid w:val="00722DAD"/>
    <w:rsid w:val="00752859"/>
    <w:rsid w:val="00793DC2"/>
    <w:rsid w:val="007B0C3A"/>
    <w:rsid w:val="007C6C68"/>
    <w:rsid w:val="007D0345"/>
    <w:rsid w:val="007F57D3"/>
    <w:rsid w:val="007F62FA"/>
    <w:rsid w:val="007F67C8"/>
    <w:rsid w:val="00856806"/>
    <w:rsid w:val="00871417"/>
    <w:rsid w:val="008809A1"/>
    <w:rsid w:val="008E0546"/>
    <w:rsid w:val="008E1771"/>
    <w:rsid w:val="008F1AEE"/>
    <w:rsid w:val="009354BC"/>
    <w:rsid w:val="009559D5"/>
    <w:rsid w:val="009804F9"/>
    <w:rsid w:val="00995512"/>
    <w:rsid w:val="00A0057A"/>
    <w:rsid w:val="00A741D2"/>
    <w:rsid w:val="00A76CD9"/>
    <w:rsid w:val="00AB26F8"/>
    <w:rsid w:val="00AB7AB0"/>
    <w:rsid w:val="00AC7663"/>
    <w:rsid w:val="00AE6E0B"/>
    <w:rsid w:val="00AF5237"/>
    <w:rsid w:val="00B145CE"/>
    <w:rsid w:val="00B26577"/>
    <w:rsid w:val="00B273E5"/>
    <w:rsid w:val="00B32C06"/>
    <w:rsid w:val="00B83616"/>
    <w:rsid w:val="00B92C69"/>
    <w:rsid w:val="00B95FB6"/>
    <w:rsid w:val="00BD443F"/>
    <w:rsid w:val="00C06125"/>
    <w:rsid w:val="00C06183"/>
    <w:rsid w:val="00C419F4"/>
    <w:rsid w:val="00CA2AC6"/>
    <w:rsid w:val="00D10E29"/>
    <w:rsid w:val="00D11A95"/>
    <w:rsid w:val="00D2059F"/>
    <w:rsid w:val="00D25D3E"/>
    <w:rsid w:val="00D401A5"/>
    <w:rsid w:val="00D853B4"/>
    <w:rsid w:val="00DD3839"/>
    <w:rsid w:val="00DD7B6E"/>
    <w:rsid w:val="00DF1C2F"/>
    <w:rsid w:val="00DF2545"/>
    <w:rsid w:val="00E42581"/>
    <w:rsid w:val="00EF49A7"/>
    <w:rsid w:val="00EF6E0E"/>
    <w:rsid w:val="00F152A6"/>
    <w:rsid w:val="00F21040"/>
    <w:rsid w:val="00F37729"/>
    <w:rsid w:val="00F44EDF"/>
    <w:rsid w:val="00F469DD"/>
    <w:rsid w:val="00F81C9C"/>
    <w:rsid w:val="00F82627"/>
    <w:rsid w:val="00F90303"/>
    <w:rsid w:val="00FF7A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metcnv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1AEE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9"/>
    <w:qFormat/>
    <w:rsid w:val="003B6DC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9"/>
    <w:qFormat/>
    <w:rsid w:val="00643DCF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9"/>
    <w:qFormat/>
    <w:rsid w:val="003E10C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3B6DCB"/>
    <w:rPr>
      <w:rFonts w:cs="Times New Roman"/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643DCF"/>
    <w:rPr>
      <w:rFonts w:ascii="Cambria" w:eastAsia="宋体" w:hAnsi="Cambria" w:cs="Times New Roman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3E10C7"/>
    <w:rPr>
      <w:rFonts w:cs="Times New Roman"/>
      <w:b/>
      <w:bCs/>
      <w:sz w:val="32"/>
      <w:szCs w:val="32"/>
    </w:rPr>
  </w:style>
  <w:style w:type="paragraph" w:styleId="Header">
    <w:name w:val="header"/>
    <w:basedOn w:val="Normal"/>
    <w:link w:val="HeaderChar"/>
    <w:uiPriority w:val="99"/>
    <w:semiHidden/>
    <w:rsid w:val="00DD7B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DD7B6E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DD7B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DD7B6E"/>
    <w:rPr>
      <w:rFonts w:cs="Times New Roman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rsid w:val="007F67C8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7F67C8"/>
    <w:rPr>
      <w:rFonts w:cs="Times New Roman"/>
      <w:sz w:val="18"/>
      <w:szCs w:val="18"/>
    </w:rPr>
  </w:style>
  <w:style w:type="character" w:customStyle="1" w:styleId="apple-converted-space">
    <w:name w:val="apple-converted-space"/>
    <w:basedOn w:val="DefaultParagraphFont"/>
    <w:uiPriority w:val="99"/>
    <w:rsid w:val="003009B8"/>
    <w:rPr>
      <w:rFonts w:cs="Times New Roman"/>
    </w:rPr>
  </w:style>
  <w:style w:type="character" w:styleId="Strong">
    <w:name w:val="Strong"/>
    <w:basedOn w:val="DefaultParagraphFont"/>
    <w:uiPriority w:val="99"/>
    <w:qFormat/>
    <w:rsid w:val="00643DCF"/>
    <w:rPr>
      <w:rFonts w:cs="Times New Roman"/>
      <w:b/>
      <w:bCs/>
    </w:rPr>
  </w:style>
  <w:style w:type="paragraph" w:styleId="DocumentMap">
    <w:name w:val="Document Map"/>
    <w:basedOn w:val="Normal"/>
    <w:link w:val="DocumentMapChar"/>
    <w:uiPriority w:val="99"/>
    <w:semiHidden/>
    <w:rsid w:val="00F152A6"/>
    <w:rPr>
      <w:rFonts w:ascii="宋体"/>
      <w:sz w:val="18"/>
      <w:szCs w:val="18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locked/>
    <w:rsid w:val="00F152A6"/>
    <w:rPr>
      <w:rFonts w:ascii="宋体" w:eastAsia="宋体" w:cs="Times New Roman"/>
      <w:sz w:val="18"/>
      <w:szCs w:val="18"/>
    </w:rPr>
  </w:style>
  <w:style w:type="paragraph" w:styleId="NormalWeb">
    <w:name w:val="Normal (Web)"/>
    <w:basedOn w:val="Normal"/>
    <w:uiPriority w:val="99"/>
    <w:semiHidden/>
    <w:rsid w:val="003E4BD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DefaultStyle">
    <w:name w:val="Default Style"/>
    <w:uiPriority w:val="99"/>
    <w:rsid w:val="00BD443F"/>
    <w:pPr>
      <w:widowControl w:val="0"/>
      <w:suppressAutoHyphens/>
      <w:jc w:val="both"/>
    </w:pPr>
    <w:rPr>
      <w:color w:val="00000A"/>
    </w:rPr>
  </w:style>
  <w:style w:type="paragraph" w:customStyle="1" w:styleId="TableContents">
    <w:name w:val="Table Contents"/>
    <w:basedOn w:val="DefaultStyle"/>
    <w:uiPriority w:val="99"/>
    <w:rsid w:val="00BD443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99900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900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900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900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900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BECFC1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489</TotalTime>
  <Pages>12</Pages>
  <Words>940</Words>
  <Characters>5358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</dc:creator>
  <cp:keywords/>
  <dc:description/>
  <cp:lastModifiedBy>尹明轩</cp:lastModifiedBy>
  <cp:revision>90</cp:revision>
  <dcterms:created xsi:type="dcterms:W3CDTF">2013-07-14T23:26:00Z</dcterms:created>
  <dcterms:modified xsi:type="dcterms:W3CDTF">2013-07-16T11:13:00Z</dcterms:modified>
</cp:coreProperties>
</file>